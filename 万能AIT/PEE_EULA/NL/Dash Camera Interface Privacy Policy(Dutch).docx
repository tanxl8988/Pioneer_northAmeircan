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7E9" w:rsidRDefault="00E02471">
      <w:pPr>
        <w:widowControl/>
        <w:spacing w:before="150" w:after="150"/>
        <w:jc w:val="center"/>
        <w:outlineLvl w:val="3"/>
        <w:rPr>
          <w:rFonts w:ascii="Times New Roman" w:eastAsia="Times New Roman" w:hAnsi="Times New Roman" w:cs="Times New Roman"/>
          <w:kern w:val="0"/>
          <w:sz w:val="28"/>
          <w:szCs w:val="28"/>
        </w:rPr>
      </w:pPr>
      <w:r>
        <w:rPr>
          <w:rFonts w:ascii="Times New Roman" w:hAnsi="Times New Roman"/>
          <w:sz w:val="28"/>
          <w:szCs w:val="28"/>
          <w:u w:val="single"/>
        </w:rPr>
        <w:t xml:space="preserve">Samenvatting van het privacybeleid voor </w:t>
      </w:r>
      <w:r>
        <w:rPr>
          <w:rFonts w:ascii="Times New Roman" w:hAnsi="Times New Roman"/>
          <w:sz w:val="28"/>
          <w:szCs w:val="28"/>
          <w:u w:val="single"/>
          <w:lang w:val="en-US"/>
        </w:rPr>
        <w:t>Dash Camera Interface App</w:t>
      </w:r>
    </w:p>
    <w:p w:rsidR="00B537E9" w:rsidRDefault="00B537E9">
      <w:pPr>
        <w:widowControl/>
        <w:spacing w:before="150" w:after="150"/>
        <w:jc w:val="center"/>
        <w:outlineLvl w:val="3"/>
        <w:rPr>
          <w:rFonts w:ascii="Times New Roman" w:eastAsia="Times New Roman" w:hAnsi="Times New Roman" w:cs="Times New Roman"/>
          <w:kern w:val="0"/>
          <w:sz w:val="28"/>
          <w:szCs w:val="28"/>
        </w:rPr>
      </w:pPr>
    </w:p>
    <w:p w:rsidR="00B537E9" w:rsidRDefault="00E02471">
      <w:pPr>
        <w:pStyle w:val="TableStyle2"/>
        <w:numPr>
          <w:ilvl w:val="0"/>
          <w:numId w:val="2"/>
        </w:numPr>
        <w:rPr>
          <w:rFonts w:ascii="Calibri" w:hAnsi="Calibri"/>
          <w:sz w:val="22"/>
          <w:szCs w:val="22"/>
        </w:rPr>
      </w:pPr>
      <w:r>
        <w:rPr>
          <w:rFonts w:ascii="N" w:eastAsia="N" w:hAnsi="N" w:cs="N"/>
          <w:sz w:val="22"/>
          <w:szCs w:val="22"/>
        </w:rPr>
        <w:t>Als u besluit deze app te gebruiken en akkoord gaat met dit privacybeleid, zal deze app de volgende informatie over u verzamelen en deze naar compatible producten sturen.</w:t>
      </w:r>
      <w:r w:rsidRPr="00E02471">
        <w:rPr>
          <w:rFonts w:ascii="N" w:eastAsia="N" w:hAnsi="N" w:cs="N"/>
          <w:sz w:val="22"/>
          <w:szCs w:val="22"/>
        </w:rPr>
        <w:t xml:space="preserve"> </w:t>
      </w:r>
      <w:r>
        <w:rPr>
          <w:rFonts w:ascii="N" w:eastAsia="N" w:hAnsi="N" w:cs="N"/>
          <w:sz w:val="22"/>
          <w:szCs w:val="22"/>
        </w:rPr>
        <w:t xml:space="preserve">Overeenkomstige informatie over productinstellingen / foto- / videogegevens / tijdgegevens opgenomen door compatible producten " </w:t>
      </w:r>
    </w:p>
    <w:p w:rsidR="00B537E9" w:rsidRDefault="00B537E9">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N" w:eastAsia="N" w:hAnsi="N" w:cs="N"/>
          <w:sz w:val="22"/>
          <w:szCs w:val="22"/>
        </w:rPr>
      </w:pPr>
    </w:p>
    <w:p w:rsidR="00B537E9" w:rsidRDefault="00E02471">
      <w:pPr>
        <w:pStyle w:val="TableStyle2"/>
        <w:numPr>
          <w:ilvl w:val="0"/>
          <w:numId w:val="2"/>
        </w:numPr>
        <w:rPr>
          <w:rFonts w:ascii="Calibri" w:hAnsi="Calibri"/>
          <w:sz w:val="22"/>
          <w:szCs w:val="22"/>
        </w:rPr>
      </w:pPr>
      <w:r>
        <w:rPr>
          <w:rFonts w:ascii="N" w:eastAsia="N" w:hAnsi="N" w:cs="N"/>
          <w:sz w:val="22"/>
          <w:szCs w:val="22"/>
        </w:rPr>
        <w:t>De App verzendt geen verzamelde gegevens of analytische gegevens naar Pioneer, en Pioneer ontvangt geen gegevens die in de Ap</w:t>
      </w:r>
      <w:r>
        <w:rPr>
          <w:rFonts w:ascii="N" w:eastAsia="N" w:hAnsi="N" w:cs="N"/>
          <w:sz w:val="22"/>
          <w:szCs w:val="22"/>
        </w:rPr>
        <w:t>p worden verzameld.</w:t>
      </w:r>
    </w:p>
    <w:p w:rsidR="00B537E9" w:rsidRDefault="00B537E9">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N" w:eastAsia="N" w:hAnsi="N" w:cs="N"/>
          <w:sz w:val="22"/>
          <w:szCs w:val="22"/>
        </w:rPr>
      </w:pPr>
    </w:p>
    <w:p w:rsidR="00B537E9" w:rsidRDefault="00B537E9">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N" w:eastAsia="N" w:hAnsi="N" w:cs="N"/>
          <w:sz w:val="22"/>
          <w:szCs w:val="22"/>
        </w:rPr>
      </w:pPr>
    </w:p>
    <w:p w:rsidR="00B537E9" w:rsidRDefault="00E02471">
      <w:pPr>
        <w:pStyle w:val="TableStyle2"/>
        <w:numPr>
          <w:ilvl w:val="0"/>
          <w:numId w:val="2"/>
        </w:numPr>
        <w:rPr>
          <w:rFonts w:ascii="Calibri" w:hAnsi="Calibri"/>
          <w:sz w:val="22"/>
          <w:szCs w:val="22"/>
        </w:rPr>
      </w:pPr>
      <w:r>
        <w:rPr>
          <w:rFonts w:ascii="N" w:eastAsia="N" w:hAnsi="N" w:cs="N"/>
          <w:sz w:val="22"/>
          <w:szCs w:val="22"/>
        </w:rPr>
        <w:t>U hebt verscheidene rechten in verband met uw informatie, bijvoorbeeld het recht tot inzage en tot correctie van uw informatie in de App. U hebt ook het recht om bezwaar te maken tegen de verwerking ten behoeve van direct marketing en</w:t>
      </w:r>
      <w:r>
        <w:rPr>
          <w:rFonts w:ascii="N" w:eastAsia="N" w:hAnsi="N" w:cs="N"/>
          <w:sz w:val="22"/>
          <w:szCs w:val="22"/>
        </w:rPr>
        <w:t xml:space="preserve"> profilering. Omdat Pioneer uw gegevens niet ontvangt, zal Pioneer die niet verwerken ten behoeve van direct marketing, profilering of andere doeleinden. </w:t>
      </w:r>
    </w:p>
    <w:p w:rsidR="00B537E9" w:rsidRPr="00E02471" w:rsidRDefault="00B537E9">
      <w:pPr>
        <w:widowControl/>
        <w:spacing w:after="150"/>
        <w:jc w:val="left"/>
        <w:rPr>
          <w:rFonts w:ascii="MS PGothic" w:eastAsia="MS PGothic" w:hAnsi="MS PGothic" w:cs="MS PGothic"/>
          <w:kern w:val="0"/>
        </w:rPr>
      </w:pPr>
    </w:p>
    <w:p w:rsidR="00B537E9" w:rsidRDefault="00E02471">
      <w:pPr>
        <w:widowControl/>
        <w:spacing w:before="300" w:after="150"/>
        <w:jc w:val="center"/>
        <w:outlineLvl w:val="1"/>
        <w:rPr>
          <w:rFonts w:ascii="Times New Roman" w:eastAsia="Times New Roman" w:hAnsi="Times New Roman" w:cs="Times New Roman"/>
          <w:kern w:val="0"/>
          <w:sz w:val="28"/>
          <w:szCs w:val="28"/>
        </w:rPr>
      </w:pPr>
      <w:r>
        <w:rPr>
          <w:rFonts w:ascii="Times New Roman" w:hAnsi="Times New Roman"/>
          <w:sz w:val="45"/>
          <w:szCs w:val="45"/>
          <w:u w:val="single"/>
        </w:rPr>
        <w:t xml:space="preserve">Privacybeleid voor </w:t>
      </w:r>
      <w:r w:rsidRPr="00E02471">
        <w:rPr>
          <w:rFonts w:ascii="Times New Roman" w:hAnsi="Times New Roman"/>
          <w:sz w:val="28"/>
          <w:szCs w:val="28"/>
          <w:u w:val="single"/>
        </w:rPr>
        <w:t>Dash Camera Interface App</w:t>
      </w:r>
    </w:p>
    <w:p w:rsidR="00B537E9" w:rsidRPr="00E02471" w:rsidRDefault="00E02471">
      <w:pPr>
        <w:widowControl/>
        <w:spacing w:before="300" w:after="150"/>
        <w:jc w:val="center"/>
        <w:outlineLvl w:val="1"/>
        <w:rPr>
          <w:rFonts w:asciiTheme="minorHAnsi" w:eastAsia="MS PGothic" w:hAnsiTheme="minorHAnsi" w:cs="MS PGothic"/>
          <w:kern w:val="0"/>
          <w:shd w:val="clear" w:color="auto" w:fill="D8D8D8"/>
        </w:rPr>
      </w:pPr>
      <w:r w:rsidRPr="00E02471">
        <w:rPr>
          <w:rFonts w:asciiTheme="minorHAnsi" w:eastAsia="N" w:hAnsiTheme="minorHAnsi" w:cs="N"/>
        </w:rPr>
        <w:t xml:space="preserve">Dit Privacybeleid is voor het laatst gewijzigd op </w:t>
      </w:r>
      <w:r w:rsidRPr="00E02471">
        <w:rPr>
          <w:rFonts w:asciiTheme="minorHAnsi" w:hAnsiTheme="minorHAnsi"/>
        </w:rPr>
        <w:t>01 Mei 2020</w:t>
      </w:r>
      <w:r w:rsidRPr="00E02471">
        <w:rPr>
          <w:rFonts w:asciiTheme="minorHAnsi" w:eastAsia="N" w:hAnsiTheme="minorHAnsi" w:cs="N"/>
        </w:rPr>
        <w:t xml:space="preserve"> (versie 1.0).</w:t>
      </w:r>
    </w:p>
    <w:p w:rsidR="00B537E9" w:rsidRDefault="00E02471">
      <w:pPr>
        <w:widowControl/>
        <w:spacing w:after="150"/>
        <w:jc w:val="left"/>
        <w:rPr>
          <w:rFonts w:ascii="Times New Roman" w:eastAsia="Times New Roman" w:hAnsi="Times New Roman" w:cs="Times New Roman"/>
          <w:kern w:val="0"/>
        </w:rPr>
      </w:pPr>
      <w:r>
        <w:rPr>
          <w:rFonts w:ascii="N" w:eastAsia="N" w:hAnsi="N" w:cs="N"/>
        </w:rPr>
        <w:t xml:space="preserve">Dit Privacybeleid voor </w:t>
      </w:r>
      <w:r w:rsidRPr="00E02471">
        <w:rPr>
          <w:rFonts w:ascii="Times New Roman" w:hAnsi="Times New Roman"/>
        </w:rPr>
        <w:t>Dash Camera Interface App</w:t>
      </w:r>
      <w:r>
        <w:rPr>
          <w:rFonts w:ascii="Times New Roman" w:hAnsi="Times New Roman"/>
        </w:rPr>
        <w:t xml:space="preserve"> (</w:t>
      </w:r>
      <w:r>
        <w:rPr>
          <w:rFonts w:ascii="Times New Roman" w:hAnsi="Times New Roman"/>
        </w:rPr>
        <w:t>“</w:t>
      </w:r>
      <w:r>
        <w:rPr>
          <w:rFonts w:ascii="Times New Roman" w:hAnsi="Times New Roman"/>
        </w:rPr>
        <w:t>Privacybeleid</w:t>
      </w:r>
      <w:r>
        <w:rPr>
          <w:rFonts w:ascii="Times New Roman" w:hAnsi="Times New Roman"/>
        </w:rPr>
        <w:t>”</w:t>
      </w:r>
      <w:r>
        <w:rPr>
          <w:rFonts w:ascii="Times New Roman" w:hAnsi="Times New Roman"/>
        </w:rPr>
        <w:t>) is van toepassing op het gebruik van</w:t>
      </w:r>
      <w:r>
        <w:t xml:space="preserve"> </w:t>
      </w:r>
      <w:r>
        <w:rPr>
          <w:rFonts w:ascii="Times New Roman" w:hAnsi="Times New Roman"/>
        </w:rPr>
        <w:t xml:space="preserve">de applicatie </w:t>
      </w:r>
      <w:r>
        <w:rPr>
          <w:rFonts w:ascii="Times New Roman" w:hAnsi="Times New Roman"/>
        </w:rPr>
        <w:t>“</w:t>
      </w:r>
      <w:r w:rsidRPr="00E02471">
        <w:rPr>
          <w:rFonts w:ascii="Times New Roman" w:hAnsi="Times New Roman"/>
        </w:rPr>
        <w:t>Dash Camera Interface App</w:t>
      </w:r>
      <w:r>
        <w:rPr>
          <w:rFonts w:ascii="Times New Roman" w:hAnsi="Times New Roman"/>
        </w:rPr>
        <w:t xml:space="preserve">” </w:t>
      </w:r>
      <w:r>
        <w:rPr>
          <w:rFonts w:ascii="Times New Roman" w:hAnsi="Times New Roman"/>
        </w:rPr>
        <w:t>(</w:t>
      </w:r>
      <w:r>
        <w:rPr>
          <w:rFonts w:ascii="Times New Roman" w:hAnsi="Times New Roman"/>
        </w:rPr>
        <w:t>“</w:t>
      </w:r>
      <w:r>
        <w:rPr>
          <w:rFonts w:ascii="Times New Roman" w:hAnsi="Times New Roman"/>
        </w:rPr>
        <w:t>App</w:t>
      </w:r>
      <w:r>
        <w:rPr>
          <w:rFonts w:ascii="Times New Roman" w:hAnsi="Times New Roman"/>
        </w:rPr>
        <w:t>”</w:t>
      </w:r>
      <w:r>
        <w:rPr>
          <w:rFonts w:ascii="Times New Roman" w:hAnsi="Times New Roman"/>
        </w:rPr>
        <w:t>)</w:t>
      </w:r>
      <w:r>
        <w:rPr>
          <w:rFonts w:ascii="N" w:eastAsia="N" w:hAnsi="N" w:cs="N"/>
        </w:rPr>
        <w:t xml:space="preserve"> van Pioneer Corporation (“Pioneer” of “wij”). </w:t>
      </w:r>
    </w:p>
    <w:p w:rsidR="00B537E9" w:rsidRDefault="00E02471">
      <w:pPr>
        <w:widowControl/>
        <w:spacing w:after="150"/>
        <w:jc w:val="left"/>
        <w:rPr>
          <w:rFonts w:ascii="MS PGothic" w:eastAsia="MS PGothic" w:hAnsi="MS PGothic" w:cs="MS PGothic"/>
          <w:kern w:val="0"/>
        </w:rPr>
      </w:pPr>
      <w:r>
        <w:rPr>
          <w:rFonts w:ascii="N" w:eastAsia="N" w:hAnsi="N" w:cs="N"/>
        </w:rPr>
        <w:t xml:space="preserve">Pioneer vindt uw privacy </w:t>
      </w:r>
      <w:r>
        <w:rPr>
          <w:rFonts w:ascii="N" w:eastAsia="N" w:hAnsi="N" w:cs="N"/>
        </w:rPr>
        <w:t>belangrijk. We respecteren uw privacy en doen al het mogelijke om die te beschermen. Om uw privacy beter te beschermen en om transparant te zijn, verstrekken we dit Privacybeleid om uit te leggen hoe uw informatie (“informatie” of “gegevens”) door de App w</w:t>
      </w:r>
      <w:r>
        <w:rPr>
          <w:rFonts w:ascii="N" w:eastAsia="N" w:hAnsi="N" w:cs="N"/>
        </w:rPr>
        <w:t xml:space="preserve">ordt gebruikt. </w:t>
      </w:r>
    </w:p>
    <w:p w:rsidR="00B537E9" w:rsidRDefault="00E02471">
      <w:pPr>
        <w:widowControl/>
        <w:spacing w:after="150"/>
        <w:jc w:val="left"/>
        <w:rPr>
          <w:rFonts w:ascii="MS PGothic" w:eastAsia="MS PGothic" w:hAnsi="MS PGothic" w:cs="MS PGothic"/>
          <w:kern w:val="0"/>
        </w:rPr>
      </w:pPr>
      <w:r>
        <w:rPr>
          <w:rFonts w:ascii="N" w:eastAsia="N" w:hAnsi="N" w:cs="N"/>
        </w:rPr>
        <w:t xml:space="preserve">Pioneer Corporation, gevestigd te 2-28-8, Bunkyo-ku, Tokio 113-0021, Japan, is verantwoordelijk voor de gegevensverwerking door de App. </w:t>
      </w:r>
    </w:p>
    <w:p w:rsidR="00B537E9" w:rsidRDefault="00E02471">
      <w:pPr>
        <w:widowControl/>
        <w:spacing w:after="150"/>
        <w:jc w:val="left"/>
        <w:rPr>
          <w:rFonts w:ascii="MS PGothic" w:eastAsia="MS PGothic" w:hAnsi="MS PGothic" w:cs="MS PGothic"/>
          <w:kern w:val="0"/>
        </w:rPr>
      </w:pPr>
      <w:r>
        <w:rPr>
          <w:rFonts w:ascii="N" w:eastAsia="N" w:hAnsi="N" w:cs="N"/>
        </w:rPr>
        <w:t>Voordat u de App gebruikt, dient u dit Privacybeleid volledig te lezen en ervoor te zorgen dat u vertro</w:t>
      </w:r>
      <w:r>
        <w:rPr>
          <w:rFonts w:ascii="N" w:eastAsia="N" w:hAnsi="N" w:cs="N"/>
        </w:rPr>
        <w:t>uwd bent met onze privacypraktijken.</w:t>
      </w:r>
    </w:p>
    <w:p w:rsidR="00B537E9" w:rsidRPr="00E02471" w:rsidRDefault="00B537E9">
      <w:pPr>
        <w:widowControl/>
        <w:spacing w:after="150"/>
        <w:jc w:val="left"/>
        <w:rPr>
          <w:rFonts w:ascii="MS PGothic" w:eastAsia="MS PGothic" w:hAnsi="MS PGothic" w:cs="MS PGothic"/>
          <w:kern w:val="0"/>
        </w:rPr>
      </w:pPr>
    </w:p>
    <w:p w:rsidR="00B537E9" w:rsidRDefault="00E02471">
      <w:pPr>
        <w:pStyle w:val="ListParagraph"/>
        <w:widowControl/>
        <w:numPr>
          <w:ilvl w:val="0"/>
          <w:numId w:val="4"/>
        </w:numPr>
        <w:spacing w:after="150"/>
        <w:jc w:val="left"/>
        <w:rPr>
          <w:rFonts w:ascii="MS PGothic" w:eastAsia="MS PGothic" w:hAnsi="MS PGothic" w:cs="MS PGothic"/>
        </w:rPr>
      </w:pPr>
      <w:r>
        <w:rPr>
          <w:rFonts w:ascii="Times New Roman" w:eastAsia="MS PGothic" w:hAnsi="Times New Roman" w:cs="MS PGothic"/>
          <w:b/>
          <w:bCs/>
        </w:rPr>
        <w:t>Welke informatie wordt verzameld?</w:t>
      </w:r>
      <w:r>
        <w:rPr>
          <w:rFonts w:ascii="N" w:eastAsia="N" w:hAnsi="N" w:cs="N"/>
        </w:rPr>
        <w:t xml:space="preserve"> </w:t>
      </w:r>
    </w:p>
    <w:p w:rsidR="00B537E9" w:rsidRDefault="00E02471">
      <w:pPr>
        <w:pStyle w:val="ListParagraph"/>
        <w:rPr>
          <w:rFonts w:ascii="N" w:eastAsia="N" w:hAnsi="N" w:cs="N"/>
        </w:rPr>
      </w:pPr>
      <w:r>
        <w:rPr>
          <w:rFonts w:ascii="N" w:eastAsia="N" w:hAnsi="N" w:cs="N"/>
        </w:rPr>
        <w:t>De App verzamelt de volgende informatie, afhankelijk van hoe u de App gebruikt.</w:t>
      </w:r>
    </w:p>
    <w:p w:rsidR="00B537E9" w:rsidRDefault="00B537E9">
      <w:pPr>
        <w:pStyle w:val="ListParagraph"/>
        <w:rPr>
          <w:rFonts w:ascii="N" w:eastAsia="N" w:hAnsi="N" w:cs="N"/>
        </w:rPr>
      </w:pPr>
    </w:p>
    <w:p w:rsidR="00B537E9" w:rsidRDefault="00E02471">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
          <w:bCs/>
          <w:sz w:val="22"/>
          <w:szCs w:val="22"/>
        </w:rPr>
      </w:pPr>
      <w:r>
        <w:rPr>
          <w:rFonts w:ascii="Times New Roman" w:hAnsi="Times New Roman"/>
          <w:b/>
          <w:bCs/>
          <w:sz w:val="22"/>
          <w:szCs w:val="22"/>
        </w:rPr>
        <w:t>Instellingsinformatie voor compatible producten.</w:t>
      </w:r>
    </w:p>
    <w:p w:rsidR="00B537E9" w:rsidRDefault="00E02471">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N" w:eastAsia="N" w:hAnsi="N" w:cs="N"/>
          <w:sz w:val="22"/>
          <w:szCs w:val="22"/>
        </w:rPr>
      </w:pPr>
      <w:r>
        <w:rPr>
          <w:rFonts w:ascii="N" w:eastAsia="N" w:hAnsi="N" w:cs="N"/>
          <w:sz w:val="22"/>
          <w:szCs w:val="22"/>
        </w:rPr>
        <w:t xml:space="preserve">Als de gebruiker de Pioneer compatible producten </w:t>
      </w:r>
      <w:r>
        <w:rPr>
          <w:rFonts w:ascii="N" w:eastAsia="N" w:hAnsi="N" w:cs="N"/>
          <w:sz w:val="22"/>
          <w:szCs w:val="22"/>
        </w:rPr>
        <w:t>(hierna "compatible producten" genoemd) instelt die via deze app aan deze app kunnen worden gekoppeld, zal deze app de bijbehorende instellingsinformatie, foto- / video-opnamemethode gebruiken (inclusief productfunctie-instellingen, SD-kaartformaatinstelli</w:t>
      </w:r>
      <w:r>
        <w:rPr>
          <w:rFonts w:ascii="N" w:eastAsia="N" w:hAnsi="N" w:cs="N"/>
          <w:sz w:val="22"/>
          <w:szCs w:val="22"/>
        </w:rPr>
        <w:t>ngen, enz.) verzamelen en naar de compatible producten sturen. De app stuurt de informatie niet naar ons, we verzamelen of bewaren de informatie niet.</w:t>
      </w:r>
    </w:p>
    <w:p w:rsidR="00B537E9" w:rsidRDefault="00B537E9">
      <w:pPr>
        <w:pStyle w:val="ListParagraph"/>
        <w:rPr>
          <w:rFonts w:ascii="N" w:eastAsia="N" w:hAnsi="N" w:cs="N"/>
        </w:rPr>
      </w:pPr>
    </w:p>
    <w:p w:rsidR="00B537E9" w:rsidRDefault="00B537E9">
      <w:pPr>
        <w:pStyle w:val="ListParagraph"/>
        <w:rPr>
          <w:rFonts w:ascii="N" w:eastAsia="N" w:hAnsi="N" w:cs="N"/>
        </w:rPr>
      </w:pPr>
    </w:p>
    <w:p w:rsidR="00B537E9" w:rsidRDefault="00E02471">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
          <w:bCs/>
          <w:sz w:val="22"/>
          <w:szCs w:val="22"/>
        </w:rPr>
      </w:pPr>
      <w:r>
        <w:rPr>
          <w:rFonts w:ascii="Times New Roman" w:hAnsi="Times New Roman"/>
          <w:b/>
          <w:bCs/>
          <w:sz w:val="22"/>
          <w:szCs w:val="22"/>
        </w:rPr>
        <w:lastRenderedPageBreak/>
        <w:t>Foto- / videogegevens opgenomen door compatible producten.</w:t>
      </w:r>
    </w:p>
    <w:p w:rsidR="00B537E9" w:rsidRDefault="00E02471">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N" w:eastAsia="N" w:hAnsi="N" w:cs="N"/>
          <w:sz w:val="22"/>
          <w:szCs w:val="22"/>
        </w:rPr>
      </w:pPr>
      <w:r>
        <w:rPr>
          <w:rFonts w:ascii="N" w:eastAsia="N" w:hAnsi="N" w:cs="N"/>
          <w:sz w:val="22"/>
          <w:szCs w:val="22"/>
        </w:rPr>
        <w:t xml:space="preserve">Deze app bevindt zich op een smartphone, </w:t>
      </w:r>
      <w:r>
        <w:rPr>
          <w:rFonts w:ascii="N" w:eastAsia="N" w:hAnsi="N" w:cs="N"/>
          <w:sz w:val="22"/>
          <w:szCs w:val="22"/>
        </w:rPr>
        <w:t>tablet of andere compatible terminal (hierna "smartphone" enz. Genoemd) van de gebruiker die deze app heeft geïnstalleerd vanaf het compatible product en de foto- / videogegevens die door het compatible product zijn</w:t>
      </w:r>
    </w:p>
    <w:p w:rsidR="00B537E9" w:rsidRDefault="00E02471">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N" w:eastAsia="N" w:hAnsi="N" w:cs="N"/>
          <w:sz w:val="22"/>
          <w:szCs w:val="22"/>
        </w:rPr>
      </w:pPr>
      <w:r>
        <w:rPr>
          <w:rFonts w:ascii="N" w:eastAsia="N" w:hAnsi="N" w:cs="N"/>
          <w:sz w:val="22"/>
          <w:szCs w:val="22"/>
        </w:rPr>
        <w:t>opgenomen, worden opgeslagen op de smart</w:t>
      </w:r>
      <w:r>
        <w:rPr>
          <w:rFonts w:ascii="N" w:eastAsia="N" w:hAnsi="N" w:cs="N"/>
          <w:sz w:val="22"/>
          <w:szCs w:val="22"/>
        </w:rPr>
        <w:t>phone, enzovoort. Bij gebruik van deze functie verzamelt deze app de foto- / videogegevens van compatible producten, maar deze app stuurt de informatie niet naar ons en we verzamelen of bewaren de informatie niet. "</w:t>
      </w:r>
    </w:p>
    <w:p w:rsidR="00B537E9" w:rsidRDefault="00B537E9">
      <w:pPr>
        <w:widowControl/>
        <w:spacing w:after="150"/>
        <w:jc w:val="left"/>
        <w:rPr>
          <w:rFonts w:ascii="N" w:eastAsia="N" w:hAnsi="N" w:cs="N"/>
        </w:rPr>
      </w:pPr>
    </w:p>
    <w:p w:rsidR="00B537E9" w:rsidRDefault="00E02471">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eastAsia="Times New Roman" w:hAnsi="Times New Roman" w:cs="Times New Roman"/>
          <w:b/>
          <w:bCs/>
          <w:sz w:val="22"/>
          <w:szCs w:val="22"/>
        </w:rPr>
      </w:pPr>
      <w:r>
        <w:rPr>
          <w:rFonts w:ascii="Times New Roman" w:hAnsi="Times New Roman"/>
          <w:b/>
          <w:bCs/>
          <w:sz w:val="22"/>
          <w:szCs w:val="22"/>
        </w:rPr>
        <w:t>Tijdgegevens.</w:t>
      </w:r>
    </w:p>
    <w:p w:rsidR="00B537E9" w:rsidRDefault="00E02471">
      <w:pPr>
        <w:pStyle w:val="TableStyle2"/>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N" w:eastAsia="N" w:hAnsi="N" w:cs="N"/>
          <w:sz w:val="22"/>
          <w:szCs w:val="22"/>
        </w:rPr>
      </w:pPr>
      <w:r>
        <w:rPr>
          <w:rFonts w:ascii="N" w:eastAsia="N" w:hAnsi="N" w:cs="N"/>
          <w:sz w:val="22"/>
          <w:szCs w:val="22"/>
        </w:rPr>
        <w:t>Deze app verzamelt tijdge</w:t>
      </w:r>
      <w:r>
        <w:rPr>
          <w:rFonts w:ascii="N" w:eastAsia="N" w:hAnsi="N" w:cs="N"/>
          <w:sz w:val="22"/>
          <w:szCs w:val="22"/>
        </w:rPr>
        <w:t>gevens (inclusief tijdinstellingen) van uw smartphone. De app stuurt de gegevens niet naar ons, we verzamelen of bewaren de informatie niet.</w:t>
      </w:r>
    </w:p>
    <w:p w:rsidR="00B537E9" w:rsidRDefault="00B537E9">
      <w:pPr>
        <w:widowControl/>
        <w:spacing w:after="150"/>
        <w:jc w:val="left"/>
        <w:rPr>
          <w:rFonts w:ascii="N" w:eastAsia="N" w:hAnsi="N" w:cs="N"/>
        </w:rPr>
      </w:pPr>
    </w:p>
    <w:p w:rsidR="00B537E9" w:rsidRDefault="00B537E9">
      <w:pPr>
        <w:widowControl/>
        <w:spacing w:after="150"/>
        <w:jc w:val="left"/>
        <w:rPr>
          <w:rFonts w:ascii="N" w:eastAsia="N" w:hAnsi="N" w:cs="N"/>
        </w:rPr>
      </w:pPr>
    </w:p>
    <w:p w:rsidR="00B537E9" w:rsidRDefault="00B537E9">
      <w:pPr>
        <w:widowControl/>
        <w:spacing w:after="150"/>
        <w:jc w:val="left"/>
        <w:rPr>
          <w:rFonts w:ascii="N" w:eastAsia="N" w:hAnsi="N" w:cs="N"/>
        </w:rPr>
      </w:pPr>
    </w:p>
    <w:p w:rsidR="00B537E9" w:rsidRDefault="00E02471">
      <w:pPr>
        <w:widowControl/>
        <w:spacing w:after="150"/>
        <w:jc w:val="left"/>
        <w:rPr>
          <w:rFonts w:ascii="MS PGothic" w:eastAsia="MS PGothic" w:hAnsi="MS PGothic" w:cs="MS PGothic"/>
          <w:kern w:val="0"/>
        </w:rPr>
      </w:pPr>
      <w:r>
        <w:rPr>
          <w:rFonts w:ascii="Times New Roman" w:hAnsi="Times New Roman"/>
          <w:b/>
          <w:bCs/>
        </w:rPr>
        <w:t>II. Hoe wordt de verzamelde informatie gebruikt, en wat is de wettelijke basis voor verwerking ervan?</w:t>
      </w:r>
      <w:r>
        <w:rPr>
          <w:rFonts w:ascii="N" w:eastAsia="N" w:hAnsi="N" w:cs="N"/>
        </w:rPr>
        <w:t xml:space="preserve"> </w:t>
      </w:r>
    </w:p>
    <w:p w:rsidR="00B537E9" w:rsidRDefault="00E02471">
      <w:pPr>
        <w:widowControl/>
        <w:numPr>
          <w:ilvl w:val="0"/>
          <w:numId w:val="6"/>
        </w:numPr>
        <w:spacing w:after="150"/>
        <w:jc w:val="left"/>
        <w:rPr>
          <w:rFonts w:ascii="MS PGothic" w:eastAsia="MS PGothic" w:hAnsi="MS PGothic" w:cs="MS PGothic"/>
        </w:rPr>
      </w:pPr>
      <w:r>
        <w:rPr>
          <w:rFonts w:ascii="N" w:eastAsia="N" w:hAnsi="N" w:cs="N"/>
          <w:u w:val="single"/>
        </w:rPr>
        <w:t xml:space="preserve">Werking </w:t>
      </w:r>
      <w:r>
        <w:rPr>
          <w:rFonts w:ascii="N" w:eastAsia="N" w:hAnsi="N" w:cs="N"/>
          <w:u w:val="single"/>
        </w:rPr>
        <w:t>van de App</w:t>
      </w:r>
      <w:r>
        <w:rPr>
          <w:rFonts w:ascii="N" w:eastAsia="N" w:hAnsi="N" w:cs="N"/>
        </w:rPr>
        <w:br/>
      </w:r>
      <w:r>
        <w:rPr>
          <w:rFonts w:ascii="N" w:eastAsia="N" w:hAnsi="N" w:cs="N"/>
        </w:rPr>
        <w:t>De gegevens die door de App worden verzameld, worden gebruikt om instellingen te maken en functies op het Product in te schakelen. De App en het Product dat uw gegevens ontvangt, verzenden uw gegevens niet naar Pioneer en Pioneer ontvangt en bew</w:t>
      </w:r>
      <w:r>
        <w:rPr>
          <w:rFonts w:ascii="N" w:eastAsia="N" w:hAnsi="N" w:cs="N"/>
        </w:rPr>
        <w:t>aart uw gegevens niet.</w:t>
      </w:r>
    </w:p>
    <w:p w:rsidR="00B537E9" w:rsidRDefault="00E02471">
      <w:pPr>
        <w:widowControl/>
        <w:numPr>
          <w:ilvl w:val="0"/>
          <w:numId w:val="6"/>
        </w:numPr>
        <w:spacing w:after="150"/>
        <w:jc w:val="left"/>
        <w:rPr>
          <w:rFonts w:ascii="MS PGothic" w:eastAsia="MS PGothic" w:hAnsi="MS PGothic" w:cs="MS PGothic"/>
        </w:rPr>
      </w:pPr>
      <w:r>
        <w:rPr>
          <w:rFonts w:ascii="N" w:eastAsia="N" w:hAnsi="N" w:cs="N"/>
          <w:u w:val="single"/>
        </w:rPr>
        <w:t>Wettelijke basis voor verwerking van de informatie (voor personen in de Europese Economische Ruimte)</w:t>
      </w:r>
      <w:r>
        <w:rPr>
          <w:rFonts w:ascii="N" w:eastAsia="N" w:hAnsi="N" w:cs="N"/>
        </w:rPr>
        <w:br/>
      </w:r>
      <w:r>
        <w:rPr>
          <w:rFonts w:ascii="N" w:eastAsia="N" w:hAnsi="N" w:cs="N"/>
        </w:rPr>
        <w:t>Afhankelijk van het individuele geval verwerkt de App uw informatie op basis van uw toestemming, voor het uitvoeren van overeenkomst</w:t>
      </w:r>
      <w:r>
        <w:rPr>
          <w:rFonts w:ascii="N" w:eastAsia="N" w:hAnsi="N" w:cs="N"/>
        </w:rPr>
        <w:t>en of voor het behartigen van gerechtvaardigde belangen van Pioneer.</w:t>
      </w:r>
      <w:r>
        <w:rPr>
          <w:lang w:val="ja-JP"/>
        </w:rPr>
        <w:t xml:space="preserve">　</w:t>
      </w:r>
      <w:r>
        <w:rPr>
          <w:rFonts w:ascii="N" w:eastAsia="N" w:hAnsi="N" w:cs="N"/>
        </w:rPr>
        <w:t>U kunt te allen tijde uw toestemming intrekken en uw gebruik beëindigen.</w:t>
      </w:r>
    </w:p>
    <w:p w:rsidR="00B537E9" w:rsidRDefault="00E02471">
      <w:pPr>
        <w:widowControl/>
        <w:spacing w:after="150"/>
        <w:jc w:val="left"/>
        <w:rPr>
          <w:rFonts w:ascii="MS PGothic" w:eastAsia="MS PGothic" w:hAnsi="MS PGothic" w:cs="MS PGothic"/>
          <w:kern w:val="0"/>
        </w:rPr>
      </w:pPr>
      <w:r>
        <w:rPr>
          <w:rFonts w:ascii="Times New Roman" w:hAnsi="Times New Roman"/>
          <w:b/>
          <w:bCs/>
        </w:rPr>
        <w:t>III. Met wie wordt de informatie gedeeld en in welke mate?</w:t>
      </w:r>
      <w:r>
        <w:rPr>
          <w:rFonts w:ascii="N" w:eastAsia="N" w:hAnsi="N" w:cs="N"/>
        </w:rPr>
        <w:t xml:space="preserve"> </w:t>
      </w:r>
    </w:p>
    <w:p w:rsidR="00B537E9" w:rsidRDefault="00E02471">
      <w:pPr>
        <w:widowControl/>
        <w:spacing w:after="150"/>
        <w:jc w:val="left"/>
        <w:rPr>
          <w:rFonts w:ascii="MS PGothic" w:eastAsia="MS PGothic" w:hAnsi="MS PGothic" w:cs="MS PGothic"/>
          <w:kern w:val="0"/>
        </w:rPr>
      </w:pPr>
      <w:r>
        <w:rPr>
          <w:rFonts w:ascii="N" w:eastAsia="N" w:hAnsi="N" w:cs="N"/>
        </w:rPr>
        <w:t xml:space="preserve">Pioneer ontvangt of deelt de informatie niet. De </w:t>
      </w:r>
      <w:r>
        <w:rPr>
          <w:rFonts w:ascii="N" w:eastAsia="N" w:hAnsi="N" w:cs="N"/>
        </w:rPr>
        <w:t>informatie wordt alleen tussen de App en het Product uitgewisseld.</w:t>
      </w:r>
    </w:p>
    <w:p w:rsidR="00B537E9" w:rsidRDefault="00E02471">
      <w:pPr>
        <w:widowControl/>
        <w:spacing w:after="150"/>
        <w:jc w:val="left"/>
        <w:rPr>
          <w:rFonts w:ascii="MS PGothic" w:eastAsia="MS PGothic" w:hAnsi="MS PGothic" w:cs="MS PGothic"/>
          <w:kern w:val="0"/>
          <w:shd w:val="clear" w:color="auto" w:fill="FFFF00"/>
        </w:rPr>
      </w:pPr>
      <w:r>
        <w:rPr>
          <w:rFonts w:ascii="Times New Roman" w:hAnsi="Times New Roman"/>
          <w:b/>
          <w:bCs/>
        </w:rPr>
        <w:t>IV. Hoe lang bewaren we de informatie?</w:t>
      </w:r>
      <w:r>
        <w:rPr>
          <w:rFonts w:ascii="N" w:eastAsia="N" w:hAnsi="N" w:cs="N"/>
        </w:rPr>
        <w:t xml:space="preserve"> </w:t>
      </w:r>
    </w:p>
    <w:p w:rsidR="00B537E9" w:rsidRDefault="00E02471">
      <w:pPr>
        <w:widowControl/>
        <w:spacing w:after="150"/>
        <w:jc w:val="left"/>
        <w:rPr>
          <w:rFonts w:ascii="MS PGothic" w:eastAsia="MS PGothic" w:hAnsi="MS PGothic" w:cs="MS PGothic"/>
          <w:kern w:val="0"/>
        </w:rPr>
      </w:pPr>
      <w:r>
        <w:rPr>
          <w:rFonts w:ascii="N" w:eastAsia="N" w:hAnsi="N" w:cs="N"/>
        </w:rPr>
        <w:t>Informatie die wordt bewaard op de smartphone waarop de App geïnstalleerd is, wordt bewaard tot u de App van de smartphone verwijdert. Pioneer bewaar</w:t>
      </w:r>
      <w:r>
        <w:rPr>
          <w:rFonts w:ascii="N" w:eastAsia="N" w:hAnsi="N" w:cs="N"/>
        </w:rPr>
        <w:t>t de informatie niet.</w:t>
      </w:r>
    </w:p>
    <w:p w:rsidR="00B537E9" w:rsidRDefault="00E02471">
      <w:pPr>
        <w:widowControl/>
        <w:spacing w:after="150"/>
        <w:jc w:val="left"/>
        <w:rPr>
          <w:rFonts w:ascii="MS PGothic" w:eastAsia="MS PGothic" w:hAnsi="MS PGothic" w:cs="MS PGothic"/>
          <w:kern w:val="0"/>
        </w:rPr>
      </w:pPr>
      <w:r>
        <w:rPr>
          <w:rFonts w:ascii="Times New Roman" w:hAnsi="Times New Roman"/>
          <w:b/>
          <w:bCs/>
        </w:rPr>
        <w:t>V. Hoe beschermen we de informatie?</w:t>
      </w:r>
      <w:r>
        <w:rPr>
          <w:rFonts w:ascii="N" w:eastAsia="N" w:hAnsi="N" w:cs="N"/>
        </w:rPr>
        <w:t xml:space="preserve"> </w:t>
      </w:r>
    </w:p>
    <w:p w:rsidR="00B537E9" w:rsidRDefault="00E02471">
      <w:pPr>
        <w:widowControl/>
        <w:spacing w:after="150"/>
        <w:jc w:val="left"/>
        <w:rPr>
          <w:rFonts w:ascii="MS PGothic" w:eastAsia="MS PGothic" w:hAnsi="MS PGothic" w:cs="MS PGothic"/>
          <w:kern w:val="0"/>
        </w:rPr>
      </w:pPr>
      <w:r>
        <w:rPr>
          <w:rFonts w:ascii="N" w:eastAsia="N" w:hAnsi="N" w:cs="N"/>
        </w:rPr>
        <w:t>Pioneer bewaart uw informatie niet.</w:t>
      </w:r>
      <w:r>
        <w:t xml:space="preserve"> </w:t>
      </w:r>
      <w:r>
        <w:rPr>
          <w:rFonts w:ascii="N" w:eastAsia="N" w:hAnsi="N" w:cs="N"/>
        </w:rPr>
        <w:t>Als Pioneer in de toekomst een update voor de App publiceert waarmee analytische of andere functies voor gegevensverzameling en -verwerking worden toegepast, zal</w:t>
      </w:r>
      <w:r>
        <w:rPr>
          <w:rFonts w:ascii="N" w:eastAsia="N" w:hAnsi="N" w:cs="N"/>
        </w:rPr>
        <w:t xml:space="preserve"> Pioneer redelijke en geschikte maatregelen nemen om te garanderen dat de informatie veilig en overeenkomstig dit Privacybeleid wordt behandeld, en om te helpen voorkomen dat deze bekend wordt aan personen die niet in dit Privacybeleid worden vermeld. </w:t>
      </w:r>
    </w:p>
    <w:p w:rsidR="00B537E9" w:rsidRDefault="00E02471">
      <w:pPr>
        <w:widowControl/>
        <w:spacing w:after="150"/>
        <w:jc w:val="left"/>
        <w:rPr>
          <w:rFonts w:ascii="MS PGothic" w:eastAsia="MS PGothic" w:hAnsi="MS PGothic" w:cs="MS PGothic"/>
          <w:kern w:val="0"/>
        </w:rPr>
      </w:pPr>
      <w:r>
        <w:rPr>
          <w:rFonts w:ascii="Times New Roman" w:hAnsi="Times New Roman"/>
          <w:b/>
          <w:bCs/>
        </w:rPr>
        <w:t>VI.</w:t>
      </w:r>
      <w:r>
        <w:rPr>
          <w:rFonts w:ascii="Times New Roman" w:hAnsi="Times New Roman"/>
          <w:b/>
          <w:bCs/>
        </w:rPr>
        <w:t xml:space="preserve"> Verzending naar andere landen</w:t>
      </w:r>
      <w:r>
        <w:rPr>
          <w:rFonts w:ascii="N" w:eastAsia="N" w:hAnsi="N" w:cs="N"/>
        </w:rPr>
        <w:t xml:space="preserve"> </w:t>
      </w:r>
    </w:p>
    <w:p w:rsidR="00B537E9" w:rsidRDefault="00E02471">
      <w:pPr>
        <w:widowControl/>
        <w:spacing w:after="150"/>
        <w:jc w:val="left"/>
        <w:rPr>
          <w:rFonts w:ascii="MS PGothic" w:eastAsia="MS PGothic" w:hAnsi="MS PGothic" w:cs="MS PGothic"/>
          <w:kern w:val="0"/>
        </w:rPr>
      </w:pPr>
      <w:r>
        <w:rPr>
          <w:rFonts w:ascii="N" w:eastAsia="N" w:hAnsi="N" w:cs="N"/>
        </w:rPr>
        <w:t>Pioneer bewaart uw informatie niet. Als Pioneer in de toekomst een update voor de App publiceert waarmee analytische of andere functies voor gegevensverzameling en -verwerking worden toegepast, is het mogelijk dat Pioneer uw</w:t>
      </w:r>
      <w:r>
        <w:rPr>
          <w:rFonts w:ascii="N" w:eastAsia="N" w:hAnsi="N" w:cs="N"/>
        </w:rPr>
        <w:t xml:space="preserve"> informatie opslaat op servers die zich buiten de Europese Economische Ruimte bevinden. </w:t>
      </w:r>
    </w:p>
    <w:p w:rsidR="00B537E9" w:rsidRDefault="00E02471">
      <w:pPr>
        <w:widowControl/>
        <w:spacing w:after="150"/>
        <w:jc w:val="left"/>
        <w:rPr>
          <w:rFonts w:ascii="MS PGothic" w:eastAsia="MS PGothic" w:hAnsi="MS PGothic" w:cs="MS PGothic"/>
          <w:kern w:val="0"/>
        </w:rPr>
      </w:pPr>
      <w:r>
        <w:rPr>
          <w:rFonts w:ascii="Times New Roman" w:hAnsi="Times New Roman"/>
          <w:b/>
          <w:bCs/>
        </w:rPr>
        <w:lastRenderedPageBreak/>
        <w:t xml:space="preserve">VII. Wijzigingen aan het privacybeleid </w:t>
      </w:r>
    </w:p>
    <w:p w:rsidR="00B537E9" w:rsidRDefault="00E02471">
      <w:pPr>
        <w:widowControl/>
        <w:spacing w:after="150"/>
        <w:jc w:val="left"/>
        <w:rPr>
          <w:rFonts w:ascii="Times New Roman" w:eastAsia="Times New Roman" w:hAnsi="Times New Roman" w:cs="Times New Roman"/>
          <w:kern w:val="0"/>
        </w:rPr>
      </w:pPr>
      <w:r>
        <w:rPr>
          <w:rFonts w:ascii="N" w:eastAsia="N" w:hAnsi="N" w:cs="N"/>
        </w:rPr>
        <w:t xml:space="preserve">We behouden ons het recht voor dit Privacybeleid op eender welk moment te wijzigen of aan te passen door de herziene versie te </w:t>
      </w:r>
      <w:r>
        <w:rPr>
          <w:rFonts w:ascii="N" w:eastAsia="N" w:hAnsi="N" w:cs="N"/>
        </w:rPr>
        <w:t>publiceren.</w:t>
      </w:r>
      <w:r>
        <w:t xml:space="preserve">  </w:t>
      </w:r>
      <w:r>
        <w:rPr>
          <w:rFonts w:ascii="N" w:eastAsia="N" w:hAnsi="N" w:cs="N"/>
        </w:rPr>
        <w:t>Als u de App na publicatie van de gewijzigde versie gebruikt, gaat u akkoord met de gewijzigde versie van dit Privacybeleid</w:t>
      </w:r>
      <w:r>
        <w:rPr>
          <w:rFonts w:ascii="Times New Roman" w:hAnsi="Times New Roman"/>
        </w:rPr>
        <w:t xml:space="preserve">.  </w:t>
      </w:r>
      <w:r>
        <w:rPr>
          <w:rFonts w:ascii="N" w:eastAsia="N" w:hAnsi="N" w:cs="N"/>
        </w:rPr>
        <w:t>Wezenlijke wijzigingen zullen alleen de informatie betreffen die we verzamelen na de datum van inwerkingtreding van d</w:t>
      </w:r>
      <w:r>
        <w:rPr>
          <w:rFonts w:ascii="N" w:eastAsia="N" w:hAnsi="N" w:cs="N"/>
        </w:rPr>
        <w:t xml:space="preserve">e wijziging van ons Privacybeleid tenzij we uitdrukkelijk anders vermelden. </w:t>
      </w:r>
    </w:p>
    <w:p w:rsidR="00B537E9" w:rsidRDefault="00E02471">
      <w:pPr>
        <w:widowControl/>
        <w:spacing w:after="150"/>
        <w:jc w:val="left"/>
        <w:rPr>
          <w:rFonts w:ascii="MS PGothic" w:eastAsia="MS PGothic" w:hAnsi="MS PGothic" w:cs="MS PGothic"/>
          <w:kern w:val="0"/>
        </w:rPr>
      </w:pPr>
      <w:r>
        <w:rPr>
          <w:rFonts w:ascii="Times New Roman" w:hAnsi="Times New Roman"/>
          <w:b/>
          <w:bCs/>
        </w:rPr>
        <w:t>VIII. Beleid ten aanzien van kinderen</w:t>
      </w:r>
      <w:r>
        <w:rPr>
          <w:rFonts w:ascii="N" w:eastAsia="N" w:hAnsi="N" w:cs="N"/>
        </w:rPr>
        <w:t xml:space="preserve"> </w:t>
      </w:r>
    </w:p>
    <w:p w:rsidR="00B537E9" w:rsidRDefault="00E02471">
      <w:pPr>
        <w:widowControl/>
        <w:spacing w:after="150"/>
        <w:jc w:val="left"/>
        <w:rPr>
          <w:rFonts w:ascii="MS PGothic" w:eastAsia="MS PGothic" w:hAnsi="MS PGothic" w:cs="MS PGothic"/>
          <w:kern w:val="0"/>
        </w:rPr>
      </w:pPr>
      <w:r>
        <w:rPr>
          <w:rFonts w:ascii="N" w:eastAsia="N" w:hAnsi="N" w:cs="N"/>
        </w:rPr>
        <w:t xml:space="preserve">We leveren geen producten en services (inclusief deze App) aan kinderen en verzamelen of vragen niet doelbewust informatie aan kinderen </w:t>
      </w:r>
      <w:r>
        <w:rPr>
          <w:rFonts w:ascii="N" w:eastAsia="N" w:hAnsi="N" w:cs="N"/>
        </w:rPr>
        <w:t>jonger dan 16 jaar. Als we te weten komen dat we persoonlijke informatie verzameld hebben van een kind jonger dan 16 jaar, zullen we die informatie zo spoedig mogelijk verwijderen.</w:t>
      </w:r>
    </w:p>
    <w:p w:rsidR="00B537E9" w:rsidRDefault="00E02471">
      <w:pPr>
        <w:widowControl/>
        <w:spacing w:after="150"/>
        <w:jc w:val="left"/>
        <w:rPr>
          <w:rFonts w:ascii="MS PGothic" w:eastAsia="MS PGothic" w:hAnsi="MS PGothic" w:cs="MS PGothic"/>
          <w:kern w:val="0"/>
        </w:rPr>
      </w:pPr>
      <w:r>
        <w:rPr>
          <w:rFonts w:ascii="Times New Roman" w:hAnsi="Times New Roman"/>
          <w:b/>
          <w:bCs/>
        </w:rPr>
        <w:t>IX. Uw rechten</w:t>
      </w:r>
    </w:p>
    <w:p w:rsidR="00B537E9" w:rsidRDefault="00E02471">
      <w:pPr>
        <w:widowControl/>
        <w:spacing w:after="150"/>
        <w:jc w:val="left"/>
        <w:rPr>
          <w:rFonts w:ascii="MS PGothic" w:eastAsia="MS PGothic" w:hAnsi="MS PGothic" w:cs="MS PGothic"/>
          <w:kern w:val="0"/>
        </w:rPr>
      </w:pPr>
      <w:r>
        <w:rPr>
          <w:rFonts w:ascii="N" w:eastAsia="N" w:hAnsi="N" w:cs="N"/>
        </w:rPr>
        <w:t>Als u in de Europese Economische Ruimte woont, hebt u het re</w:t>
      </w:r>
      <w:r>
        <w:rPr>
          <w:rFonts w:ascii="N" w:eastAsia="N" w:hAnsi="N" w:cs="N"/>
        </w:rPr>
        <w:t>cht een kopie van uw persoonlijke informatie in te zien, het recht om verwijdering of bijwerking van onnauwkeurige persoonlijke informatie te verzoeken, en het recht om bezwaar te maken, in sommige gevallen (bijvoorbeeld in geval van direct marketing en pr</w:t>
      </w:r>
      <w:r>
        <w:rPr>
          <w:rFonts w:ascii="N" w:eastAsia="N" w:hAnsi="N" w:cs="N"/>
        </w:rPr>
        <w:t>ofilering), tegen onze verwerking van uw persoonlijke informatie. Als u in een andere regio woont, hebt u mogelijk gelijkaardige rechten onder de toepasselijke wetgeving, inclusief de wetgeving inzake de bescherming van persoonlijke informatie voor inwoner</w:t>
      </w:r>
      <w:r>
        <w:rPr>
          <w:rFonts w:ascii="N" w:eastAsia="N" w:hAnsi="N" w:cs="N"/>
        </w:rPr>
        <w:t>s van Japan, en de wetgeving inzake privacy van consumenten in Californië (California Consumer Privacy Act, CCPA) van 2018 voor inwoners van Californië in de VS, die ook het recht bevat zich af te melden voor verkoop van persoonlijke informatie.  Pioneer v</w:t>
      </w:r>
      <w:r>
        <w:rPr>
          <w:rFonts w:ascii="N" w:eastAsia="N" w:hAnsi="N" w:cs="N"/>
        </w:rPr>
        <w:t xml:space="preserve">erkoopt de in dit Privacybeleid beschreven persoonlijke informatie niet. Omdat de door de App verzamelde gegevens alleen op uw smartphone en in het Product worden bewaard, kunt u dergelijke gegevens verwijderen of corrigeren via de interface van de App en </w:t>
      </w:r>
      <w:r>
        <w:rPr>
          <w:rFonts w:ascii="N" w:eastAsia="N" w:hAnsi="N" w:cs="N"/>
        </w:rPr>
        <w:t>het Product.  Pioneer ontvangt die gegevens niet en gebruikt die dus niet ten behoeve van direct marketing of profilering.</w:t>
      </w:r>
    </w:p>
    <w:p w:rsidR="00B537E9" w:rsidRDefault="00E02471">
      <w:pPr>
        <w:widowControl/>
        <w:spacing w:after="150"/>
        <w:jc w:val="left"/>
        <w:rPr>
          <w:rFonts w:ascii="MS PGothic" w:eastAsia="MS PGothic" w:hAnsi="MS PGothic" w:cs="MS PGothic"/>
          <w:b/>
          <w:bCs/>
          <w:kern w:val="0"/>
        </w:rPr>
      </w:pPr>
      <w:r>
        <w:rPr>
          <w:rFonts w:ascii="Times New Roman" w:hAnsi="Times New Roman"/>
          <w:b/>
          <w:bCs/>
        </w:rPr>
        <w:t>X. Beroep inzake de App</w:t>
      </w:r>
    </w:p>
    <w:p w:rsidR="00B537E9" w:rsidRDefault="00E02471">
      <w:pPr>
        <w:widowControl/>
        <w:spacing w:after="150"/>
        <w:jc w:val="left"/>
        <w:rPr>
          <w:rFonts w:ascii="MS PGothic" w:eastAsia="MS PGothic" w:hAnsi="MS PGothic" w:cs="MS PGothic"/>
          <w:kern w:val="0"/>
        </w:rPr>
      </w:pPr>
      <w:r>
        <w:rPr>
          <w:rFonts w:ascii="N" w:eastAsia="N" w:hAnsi="N" w:cs="N"/>
        </w:rPr>
        <w:t xml:space="preserve">Als u niet tevreden bent met de verwerking van uw informatie door Pioneer, kunt u een klacht indienen bij de </w:t>
      </w:r>
      <w:r>
        <w:rPr>
          <w:rFonts w:ascii="N" w:eastAsia="N" w:hAnsi="N" w:cs="N"/>
        </w:rPr>
        <w:t>bevoegde autoriteit in overeenstemming met het toepasselijke recht.</w:t>
      </w:r>
    </w:p>
    <w:p w:rsidR="00B537E9" w:rsidRDefault="00E02471">
      <w:pPr>
        <w:widowControl/>
        <w:spacing w:after="150"/>
        <w:jc w:val="left"/>
        <w:rPr>
          <w:rFonts w:ascii="MS PGothic" w:eastAsia="MS PGothic" w:hAnsi="MS PGothic" w:cs="MS PGothic"/>
          <w:kern w:val="0"/>
        </w:rPr>
      </w:pPr>
      <w:r>
        <w:rPr>
          <w:rFonts w:ascii="Times New Roman" w:hAnsi="Times New Roman"/>
          <w:b/>
          <w:bCs/>
        </w:rPr>
        <w:t>XI. Contactgegevens voor dit Privacybeleid</w:t>
      </w:r>
    </w:p>
    <w:p w:rsidR="00B537E9" w:rsidRDefault="00E02471">
      <w:pPr>
        <w:widowControl/>
        <w:spacing w:after="150"/>
        <w:jc w:val="left"/>
        <w:rPr>
          <w:rFonts w:ascii="Times New Roman" w:eastAsia="Times New Roman" w:hAnsi="Times New Roman" w:cs="Times New Roman"/>
        </w:rPr>
      </w:pPr>
      <w:r>
        <w:rPr>
          <w:rFonts w:ascii="Times New Roman" w:hAnsi="Times New Roman"/>
        </w:rPr>
        <w:t>Gebruik de volgende contactgegevens als u vragen hebt over dit Privacybeleid.</w:t>
      </w:r>
      <w:r>
        <w:rPr>
          <w:lang w:val="ja-JP"/>
        </w:rPr>
        <w:t xml:space="preserve">　</w:t>
      </w:r>
      <w:r>
        <w:rPr>
          <w:rFonts w:ascii="Times New Roman" w:hAnsi="Times New Roman"/>
        </w:rPr>
        <w:t xml:space="preserve">Ter bescherming van uw privacy en veiligheid zullen we redelijke </w:t>
      </w:r>
      <w:r>
        <w:rPr>
          <w:rFonts w:ascii="Times New Roman" w:hAnsi="Times New Roman"/>
        </w:rPr>
        <w:t>maatregelen nemen om uw identiteit te controleren voordat we uw verzoek behandelen.</w:t>
      </w:r>
    </w:p>
    <w:p w:rsidR="00B537E9" w:rsidRDefault="00E02471">
      <w:pPr>
        <w:widowControl/>
        <w:spacing w:after="150"/>
        <w:jc w:val="left"/>
        <w:rPr>
          <w:rFonts w:ascii="Times New Roman" w:eastAsia="Times New Roman" w:hAnsi="Times New Roman" w:cs="Times New Roman"/>
          <w:u w:val="single"/>
        </w:rPr>
      </w:pPr>
      <w:r>
        <w:rPr>
          <w:rFonts w:ascii="Times New Roman" w:hAnsi="Times New Roman"/>
          <w:u w:val="single"/>
        </w:rPr>
        <w:t>Europese Economische Ruimte</w:t>
      </w:r>
      <w:r>
        <w:rPr>
          <w:rFonts w:ascii="Times New Roman" w:eastAsia="Times New Roman" w:hAnsi="Times New Roman" w:cs="Times New Roman"/>
        </w:rPr>
        <w:br/>
      </w:r>
      <w:r>
        <w:rPr>
          <w:rFonts w:ascii="Times New Roman" w:hAnsi="Times New Roman"/>
        </w:rPr>
        <w:t>Als u in de Europese Economische Ruimte woont en vragen hebt over dit Privacybeleid, neem dan contact met ons op via:</w:t>
      </w:r>
      <w:r>
        <w:rPr>
          <w:rFonts w:ascii="Times New Roman" w:eastAsia="Times New Roman" w:hAnsi="Times New Roman" w:cs="Times New Roman"/>
          <w:u w:val="single"/>
        </w:rPr>
        <w:br/>
      </w:r>
      <w:r>
        <w:rPr>
          <w:rFonts w:ascii="Times New Roman" w:hAnsi="Times New Roman"/>
        </w:rPr>
        <w:t>Privacy@pioneer.eu of</w:t>
      </w:r>
      <w:r>
        <w:rPr>
          <w:rFonts w:ascii="Times New Roman" w:eastAsia="Times New Roman" w:hAnsi="Times New Roman" w:cs="Times New Roman"/>
          <w:u w:val="single"/>
        </w:rPr>
        <w:br/>
      </w:r>
      <w:r>
        <w:rPr>
          <w:rFonts w:ascii="Times New Roman" w:hAnsi="Times New Roman"/>
        </w:rPr>
        <w:t>PION</w:t>
      </w:r>
      <w:r>
        <w:rPr>
          <w:rFonts w:ascii="Times New Roman" w:hAnsi="Times New Roman"/>
        </w:rPr>
        <w:t xml:space="preserve">EER EUROPE NV, Data Protection Officer, Haven 1087 </w:t>
      </w:r>
      <w:r>
        <w:rPr>
          <w:rFonts w:ascii="Times New Roman" w:hAnsi="Times New Roman"/>
        </w:rPr>
        <w:t xml:space="preserve">– </w:t>
      </w:r>
      <w:r>
        <w:rPr>
          <w:rFonts w:ascii="Times New Roman" w:hAnsi="Times New Roman"/>
        </w:rPr>
        <w:t>Keetberglaan 1 9120 Melsele, Belgi</w:t>
      </w:r>
      <w:r>
        <w:rPr>
          <w:rFonts w:ascii="Times New Roman" w:hAnsi="Times New Roman"/>
        </w:rPr>
        <w:t>ë</w:t>
      </w:r>
    </w:p>
    <w:p w:rsidR="00B537E9" w:rsidRDefault="00E02471">
      <w:pPr>
        <w:widowControl/>
        <w:spacing w:after="150"/>
        <w:jc w:val="left"/>
        <w:rPr>
          <w:rFonts w:ascii="Times New Roman" w:eastAsia="Times New Roman" w:hAnsi="Times New Roman" w:cs="Times New Roman"/>
          <w:u w:val="single"/>
        </w:rPr>
      </w:pPr>
      <w:r>
        <w:rPr>
          <w:rFonts w:ascii="Times New Roman" w:hAnsi="Times New Roman"/>
          <w:u w:val="single"/>
        </w:rPr>
        <w:t>Verenigde Staten en Canada</w:t>
      </w:r>
      <w:r>
        <w:rPr>
          <w:rFonts w:ascii="Times New Roman" w:eastAsia="Times New Roman" w:hAnsi="Times New Roman" w:cs="Times New Roman"/>
        </w:rPr>
        <w:br/>
      </w:r>
      <w:r>
        <w:rPr>
          <w:rFonts w:ascii="Times New Roman" w:hAnsi="Times New Roman"/>
        </w:rPr>
        <w:t>Als u in de Verenigde Staten of Canada woont en vragen hebt over dit Privacybeleid, neem dan contact met ons op via:</w:t>
      </w:r>
      <w:r>
        <w:rPr>
          <w:rFonts w:ascii="Times New Roman" w:eastAsia="Times New Roman" w:hAnsi="Times New Roman" w:cs="Times New Roman"/>
          <w:u w:val="single"/>
        </w:rPr>
        <w:br/>
      </w:r>
      <w:r>
        <w:rPr>
          <w:rFonts w:ascii="Times New Roman" w:hAnsi="Times New Roman"/>
        </w:rPr>
        <w:t>Privacy.Policy@pioneer-</w:t>
      </w:r>
      <w:r>
        <w:rPr>
          <w:rFonts w:ascii="Times New Roman" w:hAnsi="Times New Roman"/>
        </w:rPr>
        <w:t>usa.com of</w:t>
      </w:r>
      <w:r>
        <w:rPr>
          <w:rFonts w:ascii="Times New Roman" w:eastAsia="Times New Roman" w:hAnsi="Times New Roman" w:cs="Times New Roman"/>
          <w:u w:val="single"/>
        </w:rPr>
        <w:br/>
      </w:r>
      <w:r>
        <w:rPr>
          <w:rFonts w:ascii="Times New Roman" w:hAnsi="Times New Roman"/>
        </w:rPr>
        <w:t>Pioneer Electronics (USA) Inc., Internet Team, 2050 W. 190th Street, Suite 100, Torrance, CA 90504, U.S.A.</w:t>
      </w:r>
      <w:r>
        <w:rPr>
          <w:rFonts w:ascii="Times New Roman" w:eastAsia="Times New Roman" w:hAnsi="Times New Roman" w:cs="Times New Roman"/>
          <w:u w:val="single"/>
        </w:rPr>
        <w:br/>
      </w:r>
      <w:r>
        <w:rPr>
          <w:rFonts w:ascii="Times New Roman" w:hAnsi="Times New Roman"/>
        </w:rPr>
        <w:t>Als u een verzoek wilt indienen onder de California Consumer Privacy Act, bezoek dan pioneerelectronics.com of bel kosteloos van binnen de</w:t>
      </w:r>
      <w:r>
        <w:rPr>
          <w:rFonts w:ascii="Times New Roman" w:hAnsi="Times New Roman"/>
        </w:rPr>
        <w:t xml:space="preserve"> VS: (800) 421-1613.</w:t>
      </w:r>
    </w:p>
    <w:p w:rsidR="00B537E9" w:rsidRDefault="00E02471">
      <w:pPr>
        <w:widowControl/>
        <w:spacing w:after="150"/>
        <w:jc w:val="left"/>
        <w:rPr>
          <w:rFonts w:ascii="Times New Roman" w:eastAsia="Times New Roman" w:hAnsi="Times New Roman" w:cs="Times New Roman"/>
          <w:u w:val="single"/>
        </w:rPr>
      </w:pPr>
      <w:r>
        <w:rPr>
          <w:rFonts w:ascii="Times New Roman" w:hAnsi="Times New Roman"/>
          <w:u w:val="single"/>
        </w:rPr>
        <w:lastRenderedPageBreak/>
        <w:t>Azi</w:t>
      </w:r>
      <w:r>
        <w:rPr>
          <w:rFonts w:ascii="Times New Roman" w:hAnsi="Times New Roman"/>
          <w:u w:val="single"/>
        </w:rPr>
        <w:t>ë</w:t>
      </w:r>
      <w:r>
        <w:rPr>
          <w:rFonts w:ascii="Times New Roman" w:eastAsia="Times New Roman" w:hAnsi="Times New Roman" w:cs="Times New Roman"/>
        </w:rPr>
        <w:br/>
      </w:r>
      <w:r>
        <w:rPr>
          <w:rFonts w:ascii="Times New Roman" w:hAnsi="Times New Roman"/>
        </w:rPr>
        <w:t>Als u in een land in Azi</w:t>
      </w:r>
      <w:r>
        <w:rPr>
          <w:rFonts w:ascii="Times New Roman" w:hAnsi="Times New Roman"/>
        </w:rPr>
        <w:t xml:space="preserve">ë </w:t>
      </w:r>
      <w:r>
        <w:rPr>
          <w:rFonts w:ascii="Times New Roman" w:hAnsi="Times New Roman"/>
        </w:rPr>
        <w:t xml:space="preserve">(behalve Japan) woont en vragen hebt over dit Privacybeleid, neem dan contact met ons op via: </w:t>
      </w:r>
      <w:r>
        <w:rPr>
          <w:rFonts w:ascii="Times New Roman" w:eastAsia="Times New Roman" w:hAnsi="Times New Roman" w:cs="Times New Roman"/>
          <w:u w:val="single"/>
        </w:rPr>
        <w:br/>
      </w:r>
      <w:r>
        <w:rPr>
          <w:rFonts w:ascii="Times New Roman" w:hAnsi="Times New Roman"/>
        </w:rPr>
        <w:t>Pioneer Electronics AsiaCentre Pte. Ltd. Data Protection Officer, 2 Jalan Kilang Barat, #07-01, Singapore 159</w:t>
      </w:r>
      <w:r>
        <w:rPr>
          <w:rFonts w:ascii="Times New Roman" w:hAnsi="Times New Roman"/>
        </w:rPr>
        <w:t>346</w:t>
      </w:r>
    </w:p>
    <w:p w:rsidR="00B537E9" w:rsidRDefault="00E02471">
      <w:pPr>
        <w:widowControl/>
        <w:spacing w:after="150"/>
        <w:jc w:val="left"/>
        <w:rPr>
          <w:rFonts w:ascii="Times New Roman" w:eastAsia="Times New Roman" w:hAnsi="Times New Roman" w:cs="Times New Roman"/>
          <w:u w:val="single"/>
        </w:rPr>
      </w:pPr>
      <w:r>
        <w:rPr>
          <w:rFonts w:ascii="Times New Roman" w:hAnsi="Times New Roman"/>
          <w:u w:val="single"/>
        </w:rPr>
        <w:t>Andere regio's</w:t>
      </w:r>
      <w:r>
        <w:rPr>
          <w:rFonts w:ascii="Times New Roman" w:eastAsia="Times New Roman" w:hAnsi="Times New Roman" w:cs="Times New Roman"/>
        </w:rPr>
        <w:br/>
      </w:r>
      <w:r>
        <w:rPr>
          <w:rFonts w:ascii="Times New Roman" w:hAnsi="Times New Roman"/>
        </w:rPr>
        <w:t xml:space="preserve">In andere regio's kunt u contact met ons opnemen via de informatie onder het gedeelte </w:t>
      </w:r>
      <w:r>
        <w:rPr>
          <w:rFonts w:ascii="Times New Roman" w:hAnsi="Times New Roman"/>
        </w:rPr>
        <w:t>“</w:t>
      </w:r>
      <w:r>
        <w:rPr>
          <w:rFonts w:ascii="Times New Roman" w:hAnsi="Times New Roman"/>
        </w:rPr>
        <w:t>Contact Us</w:t>
      </w:r>
      <w:r>
        <w:rPr>
          <w:rFonts w:ascii="Times New Roman" w:hAnsi="Times New Roman"/>
        </w:rPr>
        <w:t xml:space="preserve">” </w:t>
      </w:r>
      <w:r>
        <w:rPr>
          <w:rFonts w:ascii="Times New Roman" w:hAnsi="Times New Roman"/>
        </w:rPr>
        <w:t xml:space="preserve">voor uw locatie via de volgende koppeling: </w:t>
      </w:r>
      <w:r>
        <w:rPr>
          <w:rFonts w:ascii="Times New Roman" w:eastAsia="Times New Roman" w:hAnsi="Times New Roman" w:cs="Times New Roman"/>
          <w:u w:val="single"/>
        </w:rPr>
        <w:br/>
      </w:r>
      <w:r>
        <w:rPr>
          <w:rFonts w:ascii="Times New Roman" w:hAnsi="Times New Roman"/>
        </w:rPr>
        <w:t>http://pioneer.jp/support/index-e.html</w:t>
      </w:r>
    </w:p>
    <w:p w:rsidR="00B537E9" w:rsidRDefault="00B537E9">
      <w:pPr>
        <w:widowControl/>
        <w:spacing w:after="150"/>
        <w:jc w:val="left"/>
        <w:rPr>
          <w:rFonts w:ascii="Times New Roman" w:eastAsia="Times New Roman" w:hAnsi="Times New Roman" w:cs="Times New Roman"/>
        </w:rPr>
      </w:pPr>
    </w:p>
    <w:p w:rsidR="00B537E9" w:rsidRDefault="00E02471">
      <w:r>
        <w:rPr>
          <w:rFonts w:ascii="Times New Roman" w:hAnsi="Times New Roman"/>
        </w:rPr>
        <w:t>Als u verdere vragen of opmerkingen hebt over dit Priv</w:t>
      </w:r>
      <w:r>
        <w:rPr>
          <w:rFonts w:ascii="Times New Roman" w:hAnsi="Times New Roman"/>
        </w:rPr>
        <w:t>acybeleid of privacyaspecten van onze App, neem dan contact met ons op via de bovenstaande contactgegevens.</w:t>
      </w:r>
    </w:p>
    <w:p w:rsidR="00B537E9" w:rsidRDefault="00B537E9"/>
    <w:p w:rsidR="00B537E9" w:rsidRDefault="00B537E9">
      <w:pPr>
        <w:rPr>
          <w:rFonts w:ascii="Times New Roman" w:eastAsia="Times New Roman" w:hAnsi="Times New Roman" w:cs="Times New Roman"/>
        </w:rPr>
      </w:pPr>
    </w:p>
    <w:p w:rsidR="00B537E9" w:rsidRPr="00E02471" w:rsidRDefault="00E02471">
      <w:pPr>
        <w:rPr>
          <w:rFonts w:asciiTheme="minorHAnsi" w:hAnsiTheme="minorHAnsi"/>
        </w:rPr>
      </w:pPr>
      <w:r>
        <w:rPr>
          <w:rFonts w:ascii="Times New Roman" w:hAnsi="Times New Roman"/>
        </w:rPr>
        <w:t xml:space="preserve">Gewijzigd: </w:t>
      </w:r>
      <w:r>
        <w:rPr>
          <w:rFonts w:ascii="Times New Roman" w:eastAsia="Times New Roman" w:hAnsi="Times New Roman" w:cs="Times New Roman"/>
        </w:rPr>
        <w:br/>
      </w:r>
      <w:r w:rsidRPr="00E02471">
        <w:rPr>
          <w:rFonts w:asciiTheme="minorHAnsi" w:hAnsiTheme="minorHAnsi"/>
        </w:rPr>
        <w:t xml:space="preserve">Versie 1.0: </w:t>
      </w:r>
      <w:r w:rsidRPr="00E02471">
        <w:rPr>
          <w:rFonts w:asciiTheme="minorHAnsi" w:hAnsiTheme="minorHAnsi"/>
          <w:lang w:val="en-US"/>
        </w:rPr>
        <w:t>01 M</w:t>
      </w:r>
      <w:bookmarkStart w:id="0" w:name="_GoBack"/>
      <w:bookmarkEnd w:id="0"/>
      <w:r w:rsidRPr="00E02471">
        <w:rPr>
          <w:rFonts w:asciiTheme="minorHAnsi" w:hAnsiTheme="minorHAnsi"/>
          <w:lang w:val="en-US"/>
        </w:rPr>
        <w:t>ei 2020</w:t>
      </w:r>
    </w:p>
    <w:sectPr w:rsidR="00B537E9" w:rsidRPr="00E02471">
      <w:pgSz w:w="11900" w:h="16840"/>
      <w:pgMar w:top="1985" w:right="1701" w:bottom="1701" w:left="170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02471">
      <w:r>
        <w:separator/>
      </w:r>
    </w:p>
  </w:endnote>
  <w:endnote w:type="continuationSeparator" w:id="0">
    <w:p w:rsidR="00000000" w:rsidRDefault="00E0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Helvetica Neue">
    <w:altName w:val="Times New Roman"/>
    <w:charset w:val="00"/>
    <w:family w:val="roman"/>
    <w:pitch w:val="default"/>
  </w:font>
  <w:font w:name="N">
    <w:altName w:val="Times New Roman"/>
    <w:charset w:val="00"/>
    <w:family w:val="roman"/>
    <w:pitch w:val="default"/>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02471">
      <w:r>
        <w:separator/>
      </w:r>
    </w:p>
  </w:footnote>
  <w:footnote w:type="continuationSeparator" w:id="0">
    <w:p w:rsidR="00000000" w:rsidRDefault="00E02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31BF"/>
    <w:multiLevelType w:val="hybridMultilevel"/>
    <w:tmpl w:val="64A2071C"/>
    <w:styleLink w:val="ImportedStyle4"/>
    <w:lvl w:ilvl="0" w:tplc="07E8C2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9F805C2">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CC28FF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A94AE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AE36E4">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368700">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5CC5A2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C6F946">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3CC42B8">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518799D"/>
    <w:multiLevelType w:val="hybridMultilevel"/>
    <w:tmpl w:val="B950A8D8"/>
    <w:styleLink w:val="ImportedStyle2"/>
    <w:lvl w:ilvl="0" w:tplc="E40675C8">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88853A0">
      <w:start w:val="1"/>
      <w:numFmt w:val="aiueoFullWidth"/>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618B4E4">
      <w:start w:val="1"/>
      <w:numFmt w:val="decimalEnclosedCircle"/>
      <w:lvlText w:val="%3"/>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3" w:tplc="19BE063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C90E6AE">
      <w:start w:val="1"/>
      <w:numFmt w:val="aiueoFullWidth"/>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577E1140">
      <w:start w:val="1"/>
      <w:numFmt w:val="decimalEnclosedCircle"/>
      <w:lvlText w:val="%6"/>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6" w:tplc="3A68FC72">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40349A4C">
      <w:start w:val="1"/>
      <w:numFmt w:val="aiueoFullWidth"/>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026FBEA">
      <w:start w:val="1"/>
      <w:numFmt w:val="decimalEnclosedCircle"/>
      <w:lvlText w:val="%9"/>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9CD5055"/>
    <w:multiLevelType w:val="hybridMultilevel"/>
    <w:tmpl w:val="B950A8D8"/>
    <w:numStyleLink w:val="ImportedStyle2"/>
  </w:abstractNum>
  <w:abstractNum w:abstractNumId="3" w15:restartNumberingAfterBreak="0">
    <w:nsid w:val="634D3EE6"/>
    <w:multiLevelType w:val="hybridMultilevel"/>
    <w:tmpl w:val="64A2071C"/>
    <w:numStyleLink w:val="ImportedStyle4"/>
  </w:abstractNum>
  <w:abstractNum w:abstractNumId="4" w15:restartNumberingAfterBreak="0">
    <w:nsid w:val="6BB56008"/>
    <w:multiLevelType w:val="hybridMultilevel"/>
    <w:tmpl w:val="DA42CEA2"/>
    <w:styleLink w:val="Bullets"/>
    <w:lvl w:ilvl="0" w:tplc="9670ABC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36C30B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s>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6478A72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9EEFCC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9E4022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EFBA395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D5655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806E16">
      <w:start w:val="1"/>
      <w:numFmt w:val="bullet"/>
      <w:lvlText w:val="•"/>
      <w:lvlJc w:val="left"/>
      <w:pPr>
        <w:tabs>
          <w:tab w:val="left" w:pos="720"/>
          <w:tab w:val="left" w:pos="1440"/>
          <w:tab w:val="left" w:pos="2160"/>
          <w:tab w:val="left" w:pos="2880"/>
          <w:tab w:val="left" w:pos="3600"/>
          <w:tab w:val="left" w:pos="5040"/>
          <w:tab w:val="left" w:pos="5760"/>
          <w:tab w:val="left" w:pos="6480"/>
          <w:tab w:val="left" w:pos="7200"/>
          <w:tab w:val="left" w:pos="7920"/>
        </w:tabs>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1CC68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8A067E5"/>
    <w:multiLevelType w:val="hybridMultilevel"/>
    <w:tmpl w:val="DA42CEA2"/>
    <w:numStyleLink w:val="Bullets"/>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8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E9"/>
    <w:rsid w:val="00B537E9"/>
    <w:rsid w:val="00E024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A8A95"/>
  <w15:docId w15:val="{9BA56D8C-5942-47B2-89DB-459B08BCA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GB"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jc w:val="both"/>
    </w:pPr>
    <w:rPr>
      <w:rFonts w:ascii="Yu Mincho" w:eastAsia="Yu Mincho" w:hAnsi="Yu Mincho" w:cs="Yu Mincho"/>
      <w:color w:val="000000"/>
      <w:kern w:val="2"/>
      <w:sz w:val="21"/>
      <w:szCs w:val="21"/>
      <w:u w:color="000000"/>
      <w:lang w:val="nl-NL"/>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Neue" w:hAnsi="Helvetica Neue" w:cs="Arial Unicode MS"/>
      <w:color w:val="000000"/>
      <w:u w:color="000000"/>
      <w:lang w:val="nl-NL"/>
      <w14:textOutline w14:w="12700" w14:cap="flat" w14:cmpd="sng" w14:algn="ctr">
        <w14:noFill/>
        <w14:prstDash w14:val="solid"/>
        <w14:miter w14:lim="400000"/>
      </w14:textOutline>
    </w:rPr>
  </w:style>
  <w:style w:type="numbering" w:customStyle="1" w:styleId="Bullets">
    <w:name w:val="Bullets"/>
    <w:pPr>
      <w:numPr>
        <w:numId w:val="1"/>
      </w:numPr>
    </w:pPr>
  </w:style>
  <w:style w:type="paragraph" w:styleId="ListParagraph">
    <w:name w:val="List Paragraph"/>
    <w:pPr>
      <w:widowControl w:val="0"/>
      <w:ind w:left="720"/>
      <w:jc w:val="both"/>
    </w:pPr>
    <w:rPr>
      <w:rFonts w:ascii="Yu Mincho" w:eastAsia="Yu Mincho" w:hAnsi="Yu Mincho" w:cs="Yu Mincho"/>
      <w:color w:val="000000"/>
      <w:kern w:val="2"/>
      <w:sz w:val="21"/>
      <w:szCs w:val="21"/>
      <w:u w:color="000000"/>
      <w:lang w:val="nl-NL"/>
    </w:rPr>
  </w:style>
  <w:style w:type="numbering" w:customStyle="1" w:styleId="ImportedStyle2">
    <w:name w:val="Imported Style 2"/>
    <w:pPr>
      <w:numPr>
        <w:numId w:val="3"/>
      </w:numPr>
    </w:pPr>
  </w:style>
  <w:style w:type="numbering" w:customStyle="1" w:styleId="ImportedStyle4">
    <w:name w:val="Imported Style 4"/>
    <w:pPr>
      <w:numPr>
        <w:numId w:val="5"/>
      </w:numPr>
    </w:pPr>
  </w:style>
  <w:style w:type="paragraph" w:styleId="Header">
    <w:name w:val="header"/>
    <w:basedOn w:val="Normal"/>
    <w:link w:val="HeaderChar"/>
    <w:uiPriority w:val="99"/>
    <w:unhideWhenUsed/>
    <w:rsid w:val="00E02471"/>
    <w:pPr>
      <w:tabs>
        <w:tab w:val="center" w:pos="4536"/>
        <w:tab w:val="right" w:pos="9072"/>
      </w:tabs>
    </w:pPr>
  </w:style>
  <w:style w:type="character" w:customStyle="1" w:styleId="HeaderChar">
    <w:name w:val="Header Char"/>
    <w:basedOn w:val="DefaultParagraphFont"/>
    <w:link w:val="Header"/>
    <w:uiPriority w:val="99"/>
    <w:rsid w:val="00E02471"/>
    <w:rPr>
      <w:rFonts w:ascii="Yu Mincho" w:eastAsia="Yu Mincho" w:hAnsi="Yu Mincho" w:cs="Yu Mincho"/>
      <w:color w:val="000000"/>
      <w:kern w:val="2"/>
      <w:sz w:val="21"/>
      <w:szCs w:val="21"/>
      <w:u w:color="000000"/>
      <w:lang w:val="nl-NL"/>
      <w14:textOutline w14:w="0" w14:cap="flat" w14:cmpd="sng" w14:algn="ctr">
        <w14:noFill/>
        <w14:prstDash w14:val="solid"/>
        <w14:bevel/>
      </w14:textOutline>
    </w:rPr>
  </w:style>
  <w:style w:type="paragraph" w:styleId="Footer">
    <w:name w:val="footer"/>
    <w:basedOn w:val="Normal"/>
    <w:link w:val="FooterChar"/>
    <w:uiPriority w:val="99"/>
    <w:unhideWhenUsed/>
    <w:rsid w:val="00E02471"/>
    <w:pPr>
      <w:tabs>
        <w:tab w:val="center" w:pos="4536"/>
        <w:tab w:val="right" w:pos="9072"/>
      </w:tabs>
    </w:pPr>
  </w:style>
  <w:style w:type="character" w:customStyle="1" w:styleId="FooterChar">
    <w:name w:val="Footer Char"/>
    <w:basedOn w:val="DefaultParagraphFont"/>
    <w:link w:val="Footer"/>
    <w:uiPriority w:val="99"/>
    <w:rsid w:val="00E02471"/>
    <w:rPr>
      <w:rFonts w:ascii="Yu Mincho" w:eastAsia="Yu Mincho" w:hAnsi="Yu Mincho" w:cs="Yu Mincho"/>
      <w:color w:val="000000"/>
      <w:kern w:val="2"/>
      <w:sz w:val="21"/>
      <w:szCs w:val="21"/>
      <w:u w:color="000000"/>
      <w:lang w:val="nl-N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テーマ">
      <a:majorFont>
        <a:latin typeface="Helvetica Neue"/>
        <a:ea typeface="Helvetica Neue"/>
        <a:cs typeface="Helvetica Neue"/>
      </a:majorFont>
      <a:minorFont>
        <a:latin typeface="Helvetica Neue"/>
        <a:ea typeface="Helvetica Neue"/>
        <a:cs typeface="Helvetica Neue"/>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1C307E0E.dotm</Template>
  <TotalTime>0</TotalTime>
  <Pages>4</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Pioneer</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 Janday</dc:creator>
  <cp:lastModifiedBy>Girish Janday</cp:lastModifiedBy>
  <cp:revision>2</cp:revision>
  <dcterms:created xsi:type="dcterms:W3CDTF">2020-04-24T15:16:00Z</dcterms:created>
  <dcterms:modified xsi:type="dcterms:W3CDTF">2020-04-24T15:16:00Z</dcterms:modified>
</cp:coreProperties>
</file>