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9E6B9" w14:textId="0DD5CD00" w:rsidR="00B7257C" w:rsidRPr="00C71D0D" w:rsidRDefault="00B7257C" w:rsidP="00940923">
      <w:pPr>
        <w:widowControl/>
        <w:spacing w:before="150" w:after="150"/>
        <w:jc w:val="center"/>
        <w:outlineLvl w:val="3"/>
        <w:rPr>
          <w:rFonts w:ascii="Times New Roman" w:eastAsia="MS PGothic" w:hAnsi="Times New Roman" w:cs="Times New Roman"/>
          <w:color w:val="000000"/>
          <w:kern w:val="0"/>
          <w:sz w:val="28"/>
          <w:szCs w:val="28"/>
        </w:rPr>
      </w:pPr>
      <w:r w:rsidRPr="00C71D0D">
        <w:rPr>
          <w:rFonts w:ascii="Times New Roman" w:eastAsia="MS PGothic" w:hAnsi="Times New Roman" w:cs="Times New Roman"/>
          <w:color w:val="000000"/>
          <w:kern w:val="0"/>
          <w:sz w:val="28"/>
          <w:szCs w:val="28"/>
          <w:u w:val="single"/>
        </w:rPr>
        <w:t>Summary of t</w:t>
      </w:r>
      <w:bookmarkStart w:id="0" w:name="_GoBack"/>
      <w:bookmarkEnd w:id="0"/>
      <w:r w:rsidRPr="00C71D0D">
        <w:rPr>
          <w:rFonts w:ascii="Times New Roman" w:eastAsia="MS PGothic" w:hAnsi="Times New Roman" w:cs="Times New Roman"/>
          <w:color w:val="000000"/>
          <w:kern w:val="0"/>
          <w:sz w:val="28"/>
          <w:szCs w:val="28"/>
          <w:u w:val="single"/>
        </w:rPr>
        <w:t xml:space="preserve">he </w:t>
      </w:r>
      <w:r w:rsidR="00F27618" w:rsidRPr="00C71D0D">
        <w:rPr>
          <w:rFonts w:ascii="Times New Roman" w:eastAsia="MS PGothic" w:hAnsi="Times New Roman" w:cs="Times New Roman"/>
          <w:color w:val="000000"/>
          <w:kern w:val="0"/>
          <w:sz w:val="28"/>
          <w:szCs w:val="28"/>
          <w:u w:val="single"/>
        </w:rPr>
        <w:t>Dash Camera Interface App</w:t>
      </w:r>
      <w:r w:rsidRPr="00C71D0D">
        <w:rPr>
          <w:rFonts w:ascii="Times New Roman" w:eastAsia="MS PGothic" w:hAnsi="Times New Roman" w:cs="Times New Roman"/>
          <w:color w:val="000000"/>
          <w:kern w:val="0"/>
          <w:sz w:val="28"/>
          <w:szCs w:val="28"/>
          <w:u w:val="single"/>
        </w:rPr>
        <w:t xml:space="preserve"> Privacy Policy</w:t>
      </w:r>
      <w:r w:rsidRPr="00C71D0D">
        <w:rPr>
          <w:rFonts w:ascii="Times New Roman" w:eastAsia="MS PGothic" w:hAnsi="Times New Roman" w:cs="Times New Roman"/>
          <w:color w:val="000000"/>
          <w:kern w:val="0"/>
          <w:sz w:val="28"/>
          <w:szCs w:val="28"/>
        </w:rPr>
        <w:t xml:space="preserve"> </w:t>
      </w:r>
    </w:p>
    <w:p w14:paraId="740C8868" w14:textId="77777777" w:rsidR="00352442" w:rsidRPr="00C71D0D" w:rsidRDefault="00352442" w:rsidP="00940923">
      <w:pPr>
        <w:widowControl/>
        <w:spacing w:before="150" w:after="150"/>
        <w:jc w:val="center"/>
        <w:outlineLvl w:val="3"/>
        <w:rPr>
          <w:rFonts w:ascii="Times New Roman" w:eastAsia="MS PGothic" w:hAnsi="Times New Roman" w:cs="Times New Roman"/>
          <w:color w:val="000000"/>
          <w:kern w:val="0"/>
          <w:sz w:val="28"/>
          <w:szCs w:val="28"/>
        </w:rPr>
      </w:pPr>
    </w:p>
    <w:p w14:paraId="4CAB6967" w14:textId="290985D0" w:rsidR="00F27618" w:rsidRPr="00C71D0D" w:rsidRDefault="00F27618" w:rsidP="00F27618">
      <w:pPr>
        <w:widowControl/>
        <w:numPr>
          <w:ilvl w:val="0"/>
          <w:numId w:val="1"/>
        </w:numPr>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rPr>
        <w:t>If you decide to use this App and accept this Privacy Policy, this App may collect the following information; compatible Dash Camera setting information / photo / video data / time data.</w:t>
      </w:r>
    </w:p>
    <w:p w14:paraId="1FB35CCA" w14:textId="3EB4FB7C" w:rsidR="000103FD" w:rsidRPr="00C71D0D" w:rsidRDefault="00F27618" w:rsidP="00F27618">
      <w:pPr>
        <w:widowControl/>
        <w:numPr>
          <w:ilvl w:val="0"/>
          <w:numId w:val="1"/>
        </w:numPr>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rPr>
        <w:t>T</w:t>
      </w:r>
      <w:r w:rsidR="00B7257C" w:rsidRPr="00C71D0D">
        <w:rPr>
          <w:rFonts w:ascii="N" w:eastAsia="MS PGothic" w:hAnsi="N" w:cs="Helvetica"/>
          <w:color w:val="000000"/>
          <w:kern w:val="0"/>
          <w:szCs w:val="21"/>
        </w:rPr>
        <w:t>he App does not send</w:t>
      </w:r>
      <w:r w:rsidR="000103FD" w:rsidRPr="00C71D0D">
        <w:rPr>
          <w:rFonts w:ascii="N" w:eastAsia="MS PGothic" w:hAnsi="N" w:cs="Helvetica"/>
          <w:color w:val="000000"/>
          <w:kern w:val="0"/>
          <w:szCs w:val="21"/>
        </w:rPr>
        <w:t xml:space="preserve"> collected data or</w:t>
      </w:r>
      <w:r w:rsidR="00B7257C" w:rsidRPr="00C71D0D">
        <w:rPr>
          <w:rFonts w:ascii="N" w:eastAsia="MS PGothic" w:hAnsi="N" w:cs="Helvetica"/>
          <w:color w:val="000000"/>
          <w:kern w:val="0"/>
          <w:szCs w:val="21"/>
        </w:rPr>
        <w:t xml:space="preserve"> analytics data to Pioneer</w:t>
      </w:r>
      <w:r w:rsidR="000103FD" w:rsidRPr="00C71D0D">
        <w:rPr>
          <w:rFonts w:ascii="N" w:eastAsia="MS PGothic" w:hAnsi="N" w:cs="Helvetica"/>
          <w:color w:val="000000"/>
          <w:kern w:val="0"/>
          <w:szCs w:val="21"/>
        </w:rPr>
        <w:t xml:space="preserve"> and Pioneer does</w:t>
      </w:r>
      <w:r w:rsidR="00F20FFD" w:rsidRPr="00C71D0D">
        <w:rPr>
          <w:rFonts w:ascii="N" w:eastAsia="MS PGothic" w:hAnsi="N" w:cs="Helvetica"/>
          <w:color w:val="000000"/>
          <w:kern w:val="0"/>
          <w:szCs w:val="21"/>
        </w:rPr>
        <w:t xml:space="preserve"> </w:t>
      </w:r>
      <w:r w:rsidR="00F20FFD" w:rsidRPr="00C71D0D">
        <w:rPr>
          <w:rFonts w:ascii="N" w:eastAsia="MS PGothic" w:hAnsi="N" w:cs="Helvetica"/>
          <w:color w:val="000000" w:themeColor="text1"/>
          <w:kern w:val="0"/>
          <w:szCs w:val="21"/>
        </w:rPr>
        <w:t>not</w:t>
      </w:r>
      <w:r w:rsidR="000103FD" w:rsidRPr="00C71D0D">
        <w:rPr>
          <w:rFonts w:ascii="N" w:eastAsia="MS PGothic" w:hAnsi="N" w:cs="Helvetica"/>
          <w:color w:val="FF0000"/>
          <w:kern w:val="0"/>
          <w:szCs w:val="21"/>
        </w:rPr>
        <w:t xml:space="preserve"> </w:t>
      </w:r>
      <w:r w:rsidR="0095196C" w:rsidRPr="00C71D0D">
        <w:rPr>
          <w:rFonts w:ascii="N" w:eastAsia="MS PGothic" w:hAnsi="N" w:cs="Helvetica"/>
          <w:color w:val="000000"/>
          <w:kern w:val="0"/>
          <w:szCs w:val="21"/>
        </w:rPr>
        <w:t>receive any of the data collected</w:t>
      </w:r>
      <w:r w:rsidR="000103FD" w:rsidRPr="00C71D0D">
        <w:rPr>
          <w:rFonts w:ascii="N" w:eastAsia="MS PGothic" w:hAnsi="N" w:cs="Helvetica"/>
          <w:color w:val="000000"/>
          <w:kern w:val="0"/>
          <w:szCs w:val="21"/>
        </w:rPr>
        <w:t xml:space="preserve"> in the App.</w:t>
      </w:r>
    </w:p>
    <w:p w14:paraId="3EFB65D6" w14:textId="487D5C0F" w:rsidR="00B7257C" w:rsidRPr="00C71D0D" w:rsidRDefault="00B7257C" w:rsidP="00B7257C">
      <w:pPr>
        <w:widowControl/>
        <w:numPr>
          <w:ilvl w:val="0"/>
          <w:numId w:val="1"/>
        </w:numPr>
        <w:spacing w:after="150"/>
        <w:jc w:val="left"/>
        <w:rPr>
          <w:rFonts w:ascii="N" w:eastAsia="MS PGothic" w:hAnsi="N" w:cs="Helvetica" w:hint="eastAsia"/>
          <w:color w:val="000000"/>
          <w:kern w:val="0"/>
          <w:szCs w:val="21"/>
        </w:rPr>
      </w:pPr>
      <w:r w:rsidRPr="00C71D0D">
        <w:rPr>
          <w:rFonts w:ascii="N" w:eastAsia="MS PGothic" w:hAnsi="N" w:cs="Helvetica" w:hint="eastAsia"/>
          <w:color w:val="000000"/>
          <w:kern w:val="0"/>
          <w:szCs w:val="21"/>
        </w:rPr>
        <w:t xml:space="preserve">You have </w:t>
      </w:r>
      <w:r w:rsidR="004835BB" w:rsidRPr="00C71D0D">
        <w:rPr>
          <w:rFonts w:ascii="N" w:eastAsia="MS PGothic" w:hAnsi="N" w:cs="Helvetica"/>
          <w:color w:val="000000"/>
          <w:kern w:val="0"/>
          <w:szCs w:val="21"/>
        </w:rPr>
        <w:t xml:space="preserve">several rights in relation to your information, such as </w:t>
      </w:r>
      <w:r w:rsidRPr="00C71D0D">
        <w:rPr>
          <w:rFonts w:ascii="N" w:eastAsia="MS PGothic" w:hAnsi="N" w:cs="Helvetica" w:hint="eastAsia"/>
          <w:color w:val="000000"/>
          <w:kern w:val="0"/>
          <w:szCs w:val="21"/>
        </w:rPr>
        <w:t>the right</w:t>
      </w:r>
      <w:r w:rsidR="00A91996" w:rsidRPr="00C71D0D">
        <w:rPr>
          <w:rFonts w:ascii="N" w:eastAsia="MS PGothic" w:hAnsi="N" w:cs="Helvetica"/>
          <w:color w:val="000000"/>
          <w:kern w:val="0"/>
          <w:szCs w:val="21"/>
        </w:rPr>
        <w:t xml:space="preserve"> </w:t>
      </w:r>
      <w:r w:rsidRPr="00C71D0D">
        <w:rPr>
          <w:rFonts w:ascii="N" w:eastAsia="MS PGothic" w:hAnsi="N" w:cs="Helvetica" w:hint="eastAsia"/>
          <w:color w:val="000000"/>
          <w:kern w:val="0"/>
          <w:szCs w:val="21"/>
        </w:rPr>
        <w:t>to access and to correct your information</w:t>
      </w:r>
      <w:r w:rsidR="0095196C" w:rsidRPr="00C71D0D">
        <w:rPr>
          <w:rFonts w:ascii="N" w:eastAsia="MS PGothic" w:hAnsi="N" w:cs="Helvetica"/>
          <w:color w:val="000000"/>
          <w:kern w:val="0"/>
          <w:szCs w:val="21"/>
        </w:rPr>
        <w:t xml:space="preserve"> </w:t>
      </w:r>
      <w:r w:rsidR="00A91996" w:rsidRPr="00C71D0D">
        <w:rPr>
          <w:rFonts w:ascii="N" w:eastAsia="MS PGothic" w:hAnsi="N" w:cs="Helvetica"/>
          <w:color w:val="000000"/>
          <w:kern w:val="0"/>
          <w:szCs w:val="21"/>
        </w:rPr>
        <w:t>in</w:t>
      </w:r>
      <w:r w:rsidR="0095196C" w:rsidRPr="00C71D0D">
        <w:rPr>
          <w:rFonts w:ascii="N" w:eastAsia="MS PGothic" w:hAnsi="N" w:cs="Helvetica"/>
          <w:color w:val="000000"/>
          <w:kern w:val="0"/>
          <w:szCs w:val="21"/>
        </w:rPr>
        <w:t xml:space="preserve"> the App</w:t>
      </w:r>
      <w:r w:rsidRPr="00C71D0D">
        <w:rPr>
          <w:rFonts w:ascii="N" w:eastAsia="MS PGothic" w:hAnsi="N" w:cs="Helvetica" w:hint="eastAsia"/>
          <w:color w:val="000000"/>
          <w:kern w:val="0"/>
          <w:szCs w:val="21"/>
        </w:rPr>
        <w:t xml:space="preserve">. </w:t>
      </w:r>
      <w:r w:rsidR="00DD7FBA" w:rsidRPr="00C71D0D">
        <w:rPr>
          <w:rFonts w:ascii="N" w:eastAsia="MS PGothic" w:hAnsi="N" w:cs="Helvetica"/>
          <w:color w:val="000000"/>
          <w:kern w:val="0"/>
          <w:szCs w:val="21"/>
        </w:rPr>
        <w:t xml:space="preserve">You also have the right to object to the processing for direct marketing purposes and profiling. </w:t>
      </w:r>
      <w:r w:rsidR="0095196C" w:rsidRPr="00C71D0D">
        <w:rPr>
          <w:rFonts w:ascii="N" w:eastAsia="MS PGothic" w:hAnsi="N" w:cs="Helvetica"/>
          <w:color w:val="000000"/>
          <w:kern w:val="0"/>
          <w:szCs w:val="21"/>
        </w:rPr>
        <w:t>Because Pioneer does not receive your data, Pioneer will not</w:t>
      </w:r>
      <w:r w:rsidRPr="00C71D0D">
        <w:rPr>
          <w:rFonts w:ascii="N" w:eastAsia="MS PGothic" w:hAnsi="N" w:cs="Helvetica" w:hint="eastAsia"/>
          <w:color w:val="000000"/>
          <w:kern w:val="0"/>
          <w:szCs w:val="21"/>
        </w:rPr>
        <w:t xml:space="preserve"> process </w:t>
      </w:r>
      <w:r w:rsidR="0095196C" w:rsidRPr="00C71D0D">
        <w:rPr>
          <w:rFonts w:ascii="N" w:eastAsia="MS PGothic" w:hAnsi="N" w:cs="Helvetica"/>
          <w:color w:val="000000"/>
          <w:kern w:val="0"/>
          <w:szCs w:val="21"/>
        </w:rPr>
        <w:t xml:space="preserve">your data </w:t>
      </w:r>
      <w:r w:rsidRPr="00C71D0D">
        <w:rPr>
          <w:rFonts w:ascii="N" w:eastAsia="MS PGothic" w:hAnsi="N" w:cs="Helvetica" w:hint="eastAsia"/>
          <w:color w:val="000000"/>
          <w:kern w:val="0"/>
          <w:szCs w:val="21"/>
        </w:rPr>
        <w:t>for direct marketing purposes</w:t>
      </w:r>
      <w:r w:rsidR="0095196C" w:rsidRPr="00C71D0D">
        <w:rPr>
          <w:rFonts w:ascii="N" w:eastAsia="MS PGothic" w:hAnsi="N" w:cs="Helvetica"/>
          <w:color w:val="000000"/>
          <w:kern w:val="0"/>
          <w:szCs w:val="21"/>
        </w:rPr>
        <w:t>,</w:t>
      </w:r>
      <w:r w:rsidRPr="00C71D0D">
        <w:rPr>
          <w:rFonts w:ascii="N" w:eastAsia="MS PGothic" w:hAnsi="N" w:cs="Helvetica" w:hint="eastAsia"/>
          <w:color w:val="000000"/>
          <w:kern w:val="0"/>
          <w:szCs w:val="21"/>
        </w:rPr>
        <w:t xml:space="preserve"> profiling</w:t>
      </w:r>
      <w:r w:rsidR="0095196C" w:rsidRPr="00C71D0D">
        <w:rPr>
          <w:rFonts w:ascii="N" w:eastAsia="MS PGothic" w:hAnsi="N" w:cs="Helvetica"/>
          <w:color w:val="000000"/>
          <w:kern w:val="0"/>
          <w:szCs w:val="21"/>
        </w:rPr>
        <w:t>, or any other purpose</w:t>
      </w:r>
      <w:r w:rsidRPr="00C71D0D">
        <w:rPr>
          <w:rFonts w:ascii="N" w:eastAsia="MS PGothic" w:hAnsi="N" w:cs="Helvetica" w:hint="eastAsia"/>
          <w:color w:val="000000"/>
          <w:kern w:val="0"/>
          <w:szCs w:val="21"/>
        </w:rPr>
        <w:t xml:space="preserve">. </w:t>
      </w:r>
    </w:p>
    <w:p w14:paraId="4780C108" w14:textId="77777777" w:rsidR="00ED5331" w:rsidRPr="00C71D0D" w:rsidRDefault="00ED5331" w:rsidP="00A63109">
      <w:pPr>
        <w:widowControl/>
        <w:spacing w:after="150"/>
        <w:jc w:val="left"/>
        <w:rPr>
          <w:rFonts w:ascii="N" w:eastAsia="MS PGothic" w:hAnsi="N" w:cs="Helvetica" w:hint="eastAsia"/>
          <w:color w:val="000000"/>
          <w:kern w:val="0"/>
          <w:szCs w:val="21"/>
        </w:rPr>
      </w:pPr>
    </w:p>
    <w:p w14:paraId="4D7E876A" w14:textId="43783539" w:rsidR="00B7257C" w:rsidRPr="00C71D0D" w:rsidRDefault="00F27618" w:rsidP="00B7257C">
      <w:pPr>
        <w:widowControl/>
        <w:spacing w:before="300" w:after="150"/>
        <w:jc w:val="center"/>
        <w:outlineLvl w:val="1"/>
        <w:rPr>
          <w:rFonts w:ascii="Times New Roman" w:eastAsia="MS PGothic" w:hAnsi="Times New Roman" w:cs="Times New Roman"/>
          <w:color w:val="000000"/>
          <w:kern w:val="0"/>
          <w:sz w:val="45"/>
          <w:szCs w:val="45"/>
          <w:u w:val="single"/>
        </w:rPr>
      </w:pPr>
      <w:r w:rsidRPr="00C71D0D">
        <w:rPr>
          <w:rFonts w:ascii="Times New Roman" w:hAnsi="Times New Roman" w:cs="Times New Roman"/>
          <w:color w:val="000000"/>
          <w:kern w:val="0"/>
          <w:sz w:val="45"/>
          <w:u w:val="single"/>
        </w:rPr>
        <w:t>Dash Camera Interface App</w:t>
      </w:r>
      <w:r w:rsidR="00B7257C" w:rsidRPr="00C71D0D">
        <w:rPr>
          <w:rFonts w:ascii="Times New Roman" w:eastAsia="MS PGothic" w:hAnsi="Times New Roman" w:cs="Times New Roman"/>
          <w:color w:val="000000"/>
          <w:kern w:val="0"/>
          <w:sz w:val="45"/>
          <w:szCs w:val="45"/>
          <w:u w:val="single"/>
        </w:rPr>
        <w:t xml:space="preserve"> Privacy Policy</w:t>
      </w:r>
    </w:p>
    <w:p w14:paraId="28D2E9B8" w14:textId="08BD5014" w:rsidR="00ED5331" w:rsidRPr="00C71D0D" w:rsidRDefault="00B7257C" w:rsidP="00ED5331">
      <w:pPr>
        <w:widowControl/>
        <w:spacing w:before="300" w:after="150"/>
        <w:jc w:val="center"/>
        <w:outlineLvl w:val="1"/>
        <w:rPr>
          <w:rFonts w:ascii="N" w:eastAsia="MS PGothic" w:hAnsi="N" w:cs="Helvetica" w:hint="eastAsia"/>
          <w:color w:val="000000"/>
          <w:kern w:val="0"/>
          <w:szCs w:val="21"/>
          <w:shd w:val="pct15" w:color="auto" w:fill="FFFFFF"/>
        </w:rPr>
      </w:pPr>
      <w:r w:rsidRPr="00C71D0D">
        <w:rPr>
          <w:rFonts w:ascii="N" w:eastAsia="MS PGothic" w:hAnsi="N" w:cs="Helvetica"/>
          <w:color w:val="000000"/>
          <w:kern w:val="0"/>
          <w:szCs w:val="21"/>
        </w:rPr>
        <w:t xml:space="preserve">This Privacy Policy was last revised on </w:t>
      </w:r>
      <w:r w:rsidR="003058C0" w:rsidRPr="00C71D0D">
        <w:rPr>
          <w:kern w:val="0"/>
        </w:rPr>
        <w:t xml:space="preserve">May 1, 2020 </w:t>
      </w:r>
      <w:r w:rsidR="00A63109" w:rsidRPr="00C71D0D">
        <w:rPr>
          <w:rFonts w:ascii="N" w:eastAsia="MS PGothic" w:hAnsi="N" w:cs="Helvetica"/>
          <w:color w:val="000000"/>
          <w:kern w:val="0"/>
          <w:szCs w:val="21"/>
        </w:rPr>
        <w:t>(version 1.0).</w:t>
      </w:r>
    </w:p>
    <w:p w14:paraId="335014B0" w14:textId="0BB7B789" w:rsidR="00B7257C" w:rsidRPr="00C71D0D" w:rsidRDefault="00B7257C" w:rsidP="00B7257C">
      <w:pPr>
        <w:widowControl/>
        <w:spacing w:after="150"/>
        <w:jc w:val="left"/>
        <w:rPr>
          <w:rFonts w:ascii="Times New Roman" w:eastAsia="MS PGothic" w:hAnsi="Times New Roman" w:cs="Times New Roman"/>
          <w:color w:val="000000"/>
          <w:kern w:val="0"/>
          <w:szCs w:val="21"/>
        </w:rPr>
      </w:pPr>
      <w:r w:rsidRPr="00C71D0D">
        <w:rPr>
          <w:rFonts w:ascii="N" w:eastAsia="MS PGothic" w:hAnsi="N" w:cs="Helvetica"/>
          <w:color w:val="000000"/>
          <w:kern w:val="0"/>
          <w:szCs w:val="21"/>
        </w:rPr>
        <w:t xml:space="preserve">This </w:t>
      </w:r>
      <w:r w:rsidR="00F27618" w:rsidRPr="00C71D0D">
        <w:rPr>
          <w:rFonts w:ascii="N" w:eastAsia="MS PGothic" w:hAnsi="N" w:cs="Helvetica"/>
          <w:color w:val="000000"/>
          <w:kern w:val="0"/>
          <w:szCs w:val="21"/>
        </w:rPr>
        <w:t>Dash Camera Interface app</w:t>
      </w:r>
      <w:r w:rsidRPr="00C71D0D">
        <w:rPr>
          <w:rFonts w:ascii="Times New Roman" w:eastAsia="MS PGothic" w:hAnsi="Times New Roman" w:cs="Times New Roman"/>
          <w:color w:val="000000"/>
          <w:kern w:val="0"/>
          <w:szCs w:val="21"/>
        </w:rPr>
        <w:t xml:space="preserve"> Privacy Policy (“Privacy Policy”) applies to the use of</w:t>
      </w:r>
      <w:r w:rsidR="000103FD" w:rsidRPr="00C71D0D">
        <w:t xml:space="preserve"> </w:t>
      </w:r>
      <w:r w:rsidR="000103FD" w:rsidRPr="00C71D0D">
        <w:rPr>
          <w:rFonts w:ascii="Times New Roman" w:eastAsia="MS PGothic" w:hAnsi="Times New Roman" w:cs="Times New Roman"/>
          <w:color w:val="000000"/>
          <w:kern w:val="0"/>
          <w:szCs w:val="21"/>
        </w:rPr>
        <w:t>the application “</w:t>
      </w:r>
      <w:r w:rsidR="00F27618" w:rsidRPr="00C71D0D">
        <w:rPr>
          <w:rFonts w:ascii="N" w:eastAsia="MS PGothic" w:hAnsi="N" w:cs="Helvetica"/>
          <w:color w:val="000000"/>
          <w:kern w:val="0"/>
          <w:szCs w:val="21"/>
        </w:rPr>
        <w:t>Dash Camera Interface app</w:t>
      </w:r>
      <w:r w:rsidR="000103FD" w:rsidRPr="00C71D0D">
        <w:rPr>
          <w:rFonts w:ascii="Times New Roman" w:eastAsia="MS PGothic" w:hAnsi="Times New Roman" w:cs="Times New Roman"/>
          <w:color w:val="000000"/>
          <w:kern w:val="0"/>
          <w:szCs w:val="21"/>
        </w:rPr>
        <w:t>” (“App”)</w:t>
      </w:r>
      <w:r w:rsidRPr="00C71D0D">
        <w:rPr>
          <w:rFonts w:ascii="N" w:eastAsia="MS PGothic" w:hAnsi="N" w:cs="Helvetica" w:hint="eastAsia"/>
          <w:color w:val="000000"/>
          <w:kern w:val="0"/>
          <w:szCs w:val="21"/>
        </w:rPr>
        <w:t xml:space="preserve"> </w:t>
      </w:r>
      <w:r w:rsidRPr="00C71D0D">
        <w:rPr>
          <w:rFonts w:ascii="N" w:eastAsia="MS PGothic" w:hAnsi="N" w:cs="Helvetica"/>
          <w:color w:val="000000"/>
          <w:kern w:val="0"/>
          <w:szCs w:val="21"/>
        </w:rPr>
        <w:t xml:space="preserve">of Pioneer Corporation (“Pioneer” or “we”), </w:t>
      </w:r>
    </w:p>
    <w:p w14:paraId="2236662D" w14:textId="4C6335D2" w:rsidR="00B7257C"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rPr>
        <w:t xml:space="preserve">Your privacy is important to Pioneer. We respect your privacy and are committed to protecting it. To better protect your privacy and to be transparent, we provide this Privacy Policy explaining how your information (“information” or “data”) </w:t>
      </w:r>
      <w:r w:rsidR="0095196C" w:rsidRPr="00C71D0D">
        <w:rPr>
          <w:rFonts w:ascii="N" w:eastAsia="MS PGothic" w:hAnsi="N" w:cs="Helvetica"/>
          <w:color w:val="000000"/>
          <w:kern w:val="0"/>
          <w:szCs w:val="21"/>
        </w:rPr>
        <w:t>is used by</w:t>
      </w:r>
      <w:r w:rsidRPr="00C71D0D">
        <w:rPr>
          <w:rFonts w:ascii="N" w:eastAsia="MS PGothic" w:hAnsi="N" w:cs="Helvetica"/>
          <w:color w:val="000000"/>
          <w:kern w:val="0"/>
          <w:szCs w:val="21"/>
        </w:rPr>
        <w:t xml:space="preserve"> the </w:t>
      </w:r>
      <w:r w:rsidR="000103FD" w:rsidRPr="00C71D0D">
        <w:rPr>
          <w:rFonts w:ascii="N" w:eastAsia="MS PGothic" w:hAnsi="N" w:cs="Helvetica"/>
          <w:color w:val="000000"/>
          <w:kern w:val="0"/>
          <w:szCs w:val="21"/>
        </w:rPr>
        <w:t>App</w:t>
      </w:r>
      <w:r w:rsidRPr="00C71D0D">
        <w:rPr>
          <w:rFonts w:ascii="N" w:eastAsia="MS PGothic" w:hAnsi="N" w:cs="Helvetica"/>
          <w:color w:val="000000"/>
          <w:kern w:val="0"/>
          <w:szCs w:val="21"/>
        </w:rPr>
        <w:t xml:space="preserve">. </w:t>
      </w:r>
    </w:p>
    <w:p w14:paraId="1BFA95B4" w14:textId="654FB0C6" w:rsidR="00B7257C"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rPr>
        <w:t xml:space="preserve">Pioneer Corporation, incorporated at 2-28-8, Bunkyo-ku, Tokyo 113-0021, Japan, is responsible for data processing through </w:t>
      </w:r>
      <w:r w:rsidR="00790BD9" w:rsidRPr="00C71D0D">
        <w:rPr>
          <w:rFonts w:ascii="N" w:eastAsia="MS PGothic" w:hAnsi="N" w:cs="Helvetica"/>
          <w:color w:val="000000"/>
          <w:kern w:val="0"/>
          <w:szCs w:val="21"/>
        </w:rPr>
        <w:t>the App</w:t>
      </w:r>
      <w:r w:rsidRPr="00C71D0D">
        <w:rPr>
          <w:rFonts w:ascii="N" w:eastAsia="MS PGothic" w:hAnsi="N" w:cs="Helvetica"/>
          <w:color w:val="000000"/>
          <w:kern w:val="0"/>
          <w:szCs w:val="21"/>
        </w:rPr>
        <w:t xml:space="preserve">. </w:t>
      </w:r>
    </w:p>
    <w:p w14:paraId="774DED8F" w14:textId="5A8446FD" w:rsidR="00B7257C"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rPr>
        <w:t xml:space="preserve">Before you use the </w:t>
      </w:r>
      <w:r w:rsidR="000103FD" w:rsidRPr="00C71D0D">
        <w:rPr>
          <w:rFonts w:ascii="N" w:eastAsia="MS PGothic" w:hAnsi="N" w:cs="Helvetica"/>
          <w:color w:val="000000"/>
          <w:kern w:val="0"/>
          <w:szCs w:val="21"/>
        </w:rPr>
        <w:t>App</w:t>
      </w:r>
      <w:r w:rsidRPr="00C71D0D">
        <w:rPr>
          <w:rFonts w:ascii="N" w:eastAsia="MS PGothic" w:hAnsi="N" w:cs="Helvetica"/>
          <w:color w:val="000000"/>
          <w:kern w:val="0"/>
          <w:szCs w:val="21"/>
        </w:rPr>
        <w:t>, you should read through this Privacy Policy completely and make sure that you are comfortable with our privacy practices</w:t>
      </w:r>
      <w:r w:rsidR="009171A5" w:rsidRPr="00C71D0D">
        <w:rPr>
          <w:rFonts w:ascii="N" w:eastAsia="MS PGothic" w:hAnsi="N" w:cs="Helvetica"/>
          <w:color w:val="000000"/>
          <w:kern w:val="0"/>
          <w:szCs w:val="21"/>
        </w:rPr>
        <w:t>.</w:t>
      </w:r>
    </w:p>
    <w:p w14:paraId="27C4E09C" w14:textId="77777777" w:rsidR="00ED5331" w:rsidRPr="00C71D0D" w:rsidRDefault="00ED5331" w:rsidP="00B7257C">
      <w:pPr>
        <w:widowControl/>
        <w:spacing w:after="150"/>
        <w:jc w:val="left"/>
        <w:rPr>
          <w:rFonts w:ascii="N" w:eastAsia="MS PGothic" w:hAnsi="N" w:cs="Helvetica" w:hint="eastAsia"/>
          <w:color w:val="000000"/>
          <w:kern w:val="0"/>
          <w:szCs w:val="21"/>
        </w:rPr>
      </w:pPr>
    </w:p>
    <w:p w14:paraId="17E30E02" w14:textId="77777777" w:rsidR="00B7257C" w:rsidRPr="00C71D0D" w:rsidRDefault="00B7257C" w:rsidP="00B7257C">
      <w:pPr>
        <w:pStyle w:val="ListParagraph"/>
        <w:widowControl/>
        <w:numPr>
          <w:ilvl w:val="0"/>
          <w:numId w:val="5"/>
        </w:numPr>
        <w:spacing w:after="150"/>
        <w:jc w:val="left"/>
        <w:rPr>
          <w:rFonts w:ascii="N" w:eastAsia="MS PGothic" w:hAnsi="N" w:cs="Helvetica" w:hint="eastAsia"/>
          <w:color w:val="000000"/>
          <w:kern w:val="0"/>
          <w:szCs w:val="21"/>
        </w:rPr>
      </w:pPr>
      <w:r w:rsidRPr="00C71D0D">
        <w:rPr>
          <w:rFonts w:ascii="N" w:eastAsia="MS PGothic" w:hAnsi="N" w:cs="Helvetica"/>
          <w:b/>
          <w:bCs/>
          <w:color w:val="000000"/>
          <w:kern w:val="0"/>
          <w:szCs w:val="21"/>
        </w:rPr>
        <w:t>What information is collected?</w:t>
      </w:r>
      <w:r w:rsidRPr="00C71D0D">
        <w:rPr>
          <w:rFonts w:ascii="N" w:eastAsia="MS PGothic" w:hAnsi="N" w:cs="Helvetica"/>
          <w:color w:val="000000"/>
          <w:kern w:val="0"/>
          <w:szCs w:val="21"/>
        </w:rPr>
        <w:t xml:space="preserve"> </w:t>
      </w:r>
    </w:p>
    <w:p w14:paraId="48E418A0" w14:textId="77777777" w:rsidR="00F27618" w:rsidRPr="00C71D0D" w:rsidRDefault="00B7257C" w:rsidP="00940923">
      <w:pPr>
        <w:pStyle w:val="ListParagraph"/>
        <w:rPr>
          <w:rFonts w:ascii="N" w:eastAsia="MS PGothic" w:hAnsi="N" w:cs="Helvetica" w:hint="eastAsia"/>
          <w:color w:val="000000"/>
          <w:kern w:val="0"/>
          <w:szCs w:val="21"/>
        </w:rPr>
      </w:pPr>
      <w:r w:rsidRPr="00C71D0D">
        <w:rPr>
          <w:rFonts w:ascii="N" w:eastAsia="MS PGothic" w:hAnsi="N" w:cs="Helvetica"/>
          <w:color w:val="000000"/>
          <w:kern w:val="0"/>
          <w:szCs w:val="21"/>
        </w:rPr>
        <w:t xml:space="preserve">The </w:t>
      </w:r>
      <w:r w:rsidR="00A03825" w:rsidRPr="00C71D0D">
        <w:rPr>
          <w:rFonts w:ascii="N" w:eastAsia="MS PGothic" w:hAnsi="N" w:cs="Helvetica"/>
          <w:color w:val="000000"/>
          <w:kern w:val="0"/>
          <w:szCs w:val="21"/>
        </w:rPr>
        <w:t>App</w:t>
      </w:r>
      <w:r w:rsidRPr="00C71D0D">
        <w:rPr>
          <w:rFonts w:ascii="N" w:eastAsia="MS PGothic" w:hAnsi="N" w:cs="Helvetica" w:hint="eastAsia"/>
          <w:color w:val="000000"/>
          <w:kern w:val="0"/>
          <w:szCs w:val="21"/>
        </w:rPr>
        <w:t xml:space="preserve"> collects the following information</w:t>
      </w:r>
      <w:r w:rsidRPr="00C71D0D">
        <w:rPr>
          <w:rFonts w:ascii="N" w:eastAsia="MS PGothic" w:hAnsi="N" w:cs="Helvetica"/>
          <w:color w:val="000000"/>
          <w:kern w:val="0"/>
          <w:szCs w:val="21"/>
        </w:rPr>
        <w:t xml:space="preserve"> depending on how you use the </w:t>
      </w:r>
      <w:r w:rsidR="000103FD" w:rsidRPr="00C71D0D">
        <w:rPr>
          <w:rFonts w:ascii="N" w:eastAsia="MS PGothic" w:hAnsi="N" w:cs="Helvetica"/>
          <w:color w:val="000000"/>
          <w:kern w:val="0"/>
          <w:szCs w:val="21"/>
        </w:rPr>
        <w:t>App</w:t>
      </w:r>
      <w:r w:rsidRPr="00C71D0D">
        <w:rPr>
          <w:rFonts w:ascii="N" w:eastAsia="MS PGothic" w:hAnsi="N" w:cs="Helvetica"/>
          <w:color w:val="000000"/>
          <w:kern w:val="0"/>
          <w:szCs w:val="21"/>
        </w:rPr>
        <w:t>.</w:t>
      </w:r>
    </w:p>
    <w:p w14:paraId="792623B7" w14:textId="77777777" w:rsidR="00F27618" w:rsidRPr="00C71D0D" w:rsidRDefault="00F27618" w:rsidP="00940923">
      <w:pPr>
        <w:pStyle w:val="ListParagraph"/>
        <w:rPr>
          <w:rFonts w:ascii="N" w:eastAsia="MS PGothic" w:hAnsi="N" w:cs="Helvetica" w:hint="eastAsia"/>
          <w:color w:val="000000"/>
          <w:kern w:val="0"/>
          <w:szCs w:val="21"/>
        </w:rPr>
      </w:pPr>
    </w:p>
    <w:p w14:paraId="3177F9EB" w14:textId="719195A1" w:rsidR="00B7257C" w:rsidRPr="00C71D0D" w:rsidRDefault="00B7257C" w:rsidP="00940923">
      <w:pPr>
        <w:pStyle w:val="ListParagraph"/>
        <w:rPr>
          <w:rFonts w:ascii="Times New Roman" w:eastAsia="MS PGothic" w:hAnsi="Times New Roman" w:cs="Times New Roman"/>
          <w:color w:val="000000"/>
          <w:kern w:val="0"/>
          <w:szCs w:val="21"/>
        </w:rPr>
      </w:pPr>
      <w:r w:rsidRPr="00C71D0D">
        <w:rPr>
          <w:rFonts w:ascii="N" w:eastAsia="MS PGothic" w:hAnsi="N" w:cs="Helvetica"/>
          <w:color w:val="000000"/>
          <w:kern w:val="0"/>
          <w:szCs w:val="21"/>
        </w:rPr>
        <w:t xml:space="preserve">　</w:t>
      </w:r>
    </w:p>
    <w:p w14:paraId="371EFCEB" w14:textId="7CC73208" w:rsidR="00F27618" w:rsidRPr="00C71D0D" w:rsidRDefault="00F27618" w:rsidP="00F27618">
      <w:pPr>
        <w:widowControl/>
        <w:numPr>
          <w:ilvl w:val="0"/>
          <w:numId w:val="2"/>
        </w:numPr>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u w:val="single"/>
        </w:rPr>
        <w:lastRenderedPageBreak/>
        <w:t>Setting information for Compatible Dash Camera.</w:t>
      </w:r>
    </w:p>
    <w:p w14:paraId="5D6A3986" w14:textId="4F2DC4B6" w:rsidR="00F27618" w:rsidRPr="00C71D0D" w:rsidRDefault="00F27618" w:rsidP="00F27618">
      <w:pPr>
        <w:widowControl/>
        <w:spacing w:after="150"/>
        <w:ind w:left="720"/>
        <w:jc w:val="left"/>
        <w:rPr>
          <w:rFonts w:ascii="N" w:eastAsia="MS PGothic" w:hAnsi="N" w:cs="Helvetica" w:hint="eastAsia"/>
          <w:color w:val="000000"/>
          <w:kern w:val="0"/>
          <w:szCs w:val="21"/>
        </w:rPr>
      </w:pPr>
      <w:r w:rsidRPr="00C71D0D">
        <w:rPr>
          <w:rFonts w:ascii="N" w:eastAsia="MS PGothic" w:hAnsi="N" w:cs="Helvetica"/>
          <w:color w:val="000000"/>
          <w:kern w:val="0"/>
          <w:szCs w:val="21"/>
        </w:rPr>
        <w:t>If the user sets the Pioneer Dash Camera products compatible with this App (hereinafter referred to as "Compatible Dash Camera") through this App, this App will collect the setting information for Compatible Dash Camera,(including photograph / video recording method, product function settings, SD card format settings, etc.) and send it to the compatible products. This app does not send such information to Pioneer and Pioneer does not collect or store such information.</w:t>
      </w:r>
    </w:p>
    <w:p w14:paraId="772D2081" w14:textId="77777777" w:rsidR="00F27618" w:rsidRPr="00C71D0D" w:rsidRDefault="00F27618" w:rsidP="00F27618">
      <w:pPr>
        <w:widowControl/>
        <w:numPr>
          <w:ilvl w:val="0"/>
          <w:numId w:val="2"/>
        </w:numPr>
        <w:spacing w:after="150"/>
        <w:jc w:val="left"/>
        <w:rPr>
          <w:rFonts w:ascii="N" w:eastAsia="MS PGothic" w:hAnsi="N" w:cs="Helvetica" w:hint="eastAsia"/>
          <w:color w:val="000000"/>
          <w:kern w:val="0"/>
          <w:szCs w:val="21"/>
          <w:u w:val="single"/>
        </w:rPr>
      </w:pPr>
      <w:r w:rsidRPr="00C71D0D">
        <w:rPr>
          <w:rFonts w:ascii="N" w:eastAsia="MS PGothic" w:hAnsi="N" w:cs="Helvetica"/>
          <w:color w:val="000000"/>
          <w:kern w:val="0"/>
          <w:szCs w:val="21"/>
          <w:u w:val="single"/>
        </w:rPr>
        <w:t>Photo / video data recorded by compatible products.</w:t>
      </w:r>
    </w:p>
    <w:p w14:paraId="7EDC3FEB" w14:textId="77777777" w:rsidR="00F27618" w:rsidRPr="00C71D0D" w:rsidRDefault="00F27618" w:rsidP="00F27618">
      <w:pPr>
        <w:widowControl/>
        <w:spacing w:after="150"/>
        <w:ind w:left="720"/>
        <w:jc w:val="left"/>
        <w:rPr>
          <w:rFonts w:ascii="N" w:eastAsia="MS PGothic" w:hAnsi="N" w:cs="Helvetica" w:hint="eastAsia"/>
          <w:color w:val="000000"/>
          <w:kern w:val="0"/>
          <w:szCs w:val="21"/>
        </w:rPr>
      </w:pPr>
      <w:r w:rsidRPr="00C71D0D">
        <w:rPr>
          <w:rFonts w:ascii="N" w:eastAsia="MS PGothic" w:hAnsi="N" w:cs="Helvetica"/>
          <w:color w:val="000000"/>
          <w:kern w:val="0"/>
          <w:szCs w:val="21"/>
        </w:rPr>
        <w:t xml:space="preserve">You may send the photo / video data recorded by the Compatible Dash Camera from such device to a smartphone, tablet or other compatible terminal (hereinafter referred to as "Smartphone") by using this App. When using this function, this App collects the photo / video data from the Compatible Dash Camera, but this App does not send such information to Pioneer and Pioneer does not collect or store such information. </w:t>
      </w:r>
    </w:p>
    <w:p w14:paraId="6AC667BA" w14:textId="6C7A5D20" w:rsidR="00F27618" w:rsidRPr="00C71D0D" w:rsidRDefault="00F27618" w:rsidP="00F27618">
      <w:pPr>
        <w:pStyle w:val="ListParagraph"/>
        <w:widowControl/>
        <w:numPr>
          <w:ilvl w:val="0"/>
          <w:numId w:val="2"/>
        </w:numPr>
        <w:spacing w:after="150"/>
        <w:jc w:val="left"/>
        <w:rPr>
          <w:rFonts w:ascii="N" w:eastAsia="MS PGothic" w:hAnsi="N" w:cs="Helvetica" w:hint="eastAsia"/>
          <w:b/>
          <w:bCs/>
          <w:color w:val="000000"/>
          <w:kern w:val="0"/>
          <w:szCs w:val="21"/>
          <w:u w:val="single"/>
        </w:rPr>
      </w:pPr>
      <w:r w:rsidRPr="00C71D0D">
        <w:rPr>
          <w:rFonts w:ascii="N" w:eastAsia="MS PGothic" w:hAnsi="N" w:cs="Helvetica"/>
          <w:color w:val="000000"/>
          <w:kern w:val="0"/>
          <w:szCs w:val="21"/>
          <w:u w:val="single"/>
        </w:rPr>
        <w:t>Time data.</w:t>
      </w:r>
    </w:p>
    <w:p w14:paraId="1C0ACAC2" w14:textId="6AC03537" w:rsidR="00F27618" w:rsidRPr="00C71D0D" w:rsidRDefault="00F27618" w:rsidP="00F27618">
      <w:pPr>
        <w:pStyle w:val="ListParagraph"/>
        <w:widowControl/>
        <w:spacing w:after="150"/>
        <w:jc w:val="left"/>
        <w:rPr>
          <w:rFonts w:ascii="N" w:eastAsia="MS PGothic" w:hAnsi="N" w:cs="Helvetica" w:hint="eastAsia"/>
          <w:b/>
          <w:bCs/>
          <w:color w:val="000000"/>
          <w:kern w:val="0"/>
          <w:szCs w:val="21"/>
        </w:rPr>
      </w:pPr>
      <w:r w:rsidRPr="00C71D0D">
        <w:rPr>
          <w:rFonts w:ascii="N" w:eastAsia="MS PGothic" w:hAnsi="N" w:cs="Helvetica"/>
          <w:color w:val="000000"/>
          <w:kern w:val="0"/>
          <w:szCs w:val="21"/>
        </w:rPr>
        <w:t>This application collects time data (including time settings) from your Smartphone. This App does not send such information to Pioneer and Pioneer does not collect or store such information.</w:t>
      </w:r>
      <w:r w:rsidRPr="00C71D0D">
        <w:rPr>
          <w:rFonts w:ascii="N" w:eastAsia="MS PGothic" w:hAnsi="N" w:cs="Helvetica"/>
          <w:b/>
          <w:bCs/>
          <w:color w:val="000000"/>
          <w:kern w:val="0"/>
          <w:szCs w:val="21"/>
        </w:rPr>
        <w:t xml:space="preserve"> </w:t>
      </w:r>
    </w:p>
    <w:p w14:paraId="5F1C82F7" w14:textId="77777777" w:rsidR="00F27618" w:rsidRPr="00C71D0D" w:rsidRDefault="00F27618" w:rsidP="00F27618">
      <w:pPr>
        <w:widowControl/>
        <w:spacing w:after="150"/>
        <w:jc w:val="left"/>
        <w:rPr>
          <w:rFonts w:ascii="N" w:eastAsia="MS PGothic" w:hAnsi="N" w:cs="Helvetica" w:hint="eastAsia"/>
          <w:b/>
          <w:bCs/>
          <w:color w:val="000000"/>
          <w:kern w:val="0"/>
          <w:szCs w:val="21"/>
          <w:u w:val="single"/>
        </w:rPr>
      </w:pPr>
    </w:p>
    <w:p w14:paraId="75C94800" w14:textId="65112DF2" w:rsidR="00B7257C" w:rsidRPr="00C71D0D" w:rsidRDefault="00B7257C" w:rsidP="00F27618">
      <w:pPr>
        <w:widowControl/>
        <w:spacing w:after="150"/>
        <w:jc w:val="left"/>
        <w:rPr>
          <w:rFonts w:ascii="N" w:eastAsia="MS PGothic" w:hAnsi="N" w:cs="Helvetica" w:hint="eastAsia"/>
          <w:color w:val="000000"/>
          <w:kern w:val="0"/>
          <w:szCs w:val="21"/>
        </w:rPr>
      </w:pPr>
      <w:r w:rsidRPr="00C71D0D">
        <w:rPr>
          <w:rFonts w:ascii="N" w:eastAsia="MS PGothic" w:hAnsi="N" w:cs="Helvetica"/>
          <w:b/>
          <w:bCs/>
          <w:color w:val="000000"/>
          <w:kern w:val="0"/>
          <w:szCs w:val="21"/>
        </w:rPr>
        <w:t xml:space="preserve">II. How is the collected information used, </w:t>
      </w:r>
      <w:r w:rsidRPr="00C71D0D">
        <w:rPr>
          <w:rFonts w:ascii="N" w:eastAsia="MS PGothic" w:hAnsi="N" w:cs="Helvetica" w:hint="eastAsia"/>
          <w:b/>
          <w:bCs/>
          <w:color w:val="000000"/>
          <w:kern w:val="0"/>
          <w:szCs w:val="21"/>
        </w:rPr>
        <w:t xml:space="preserve">and </w:t>
      </w:r>
      <w:r w:rsidRPr="00C71D0D">
        <w:rPr>
          <w:rFonts w:ascii="N" w:eastAsia="MS PGothic" w:hAnsi="N" w:cs="Helvetica"/>
          <w:b/>
          <w:bCs/>
          <w:color w:val="000000"/>
          <w:kern w:val="0"/>
          <w:szCs w:val="21"/>
        </w:rPr>
        <w:t xml:space="preserve">what is </w:t>
      </w:r>
      <w:r w:rsidRPr="00C71D0D">
        <w:rPr>
          <w:rFonts w:ascii="N" w:eastAsia="MS PGothic" w:hAnsi="N" w:cs="Helvetica" w:hint="eastAsia"/>
          <w:b/>
          <w:bCs/>
          <w:color w:val="000000"/>
          <w:kern w:val="0"/>
          <w:szCs w:val="21"/>
        </w:rPr>
        <w:t>the legal basis for</w:t>
      </w:r>
      <w:r w:rsidRPr="00C71D0D">
        <w:rPr>
          <w:rFonts w:ascii="N" w:eastAsia="MS PGothic" w:hAnsi="N" w:cs="Helvetica"/>
          <w:b/>
          <w:bCs/>
          <w:color w:val="000000"/>
          <w:kern w:val="0"/>
          <w:szCs w:val="21"/>
        </w:rPr>
        <w:t xml:space="preserve"> processing it?</w:t>
      </w:r>
      <w:r w:rsidRPr="00C71D0D">
        <w:rPr>
          <w:rFonts w:ascii="N" w:eastAsia="MS PGothic" w:hAnsi="N" w:cs="Helvetica"/>
          <w:color w:val="000000"/>
          <w:kern w:val="0"/>
          <w:szCs w:val="21"/>
        </w:rPr>
        <w:t xml:space="preserve"> </w:t>
      </w:r>
    </w:p>
    <w:p w14:paraId="28A3545D" w14:textId="5CEF6481" w:rsidR="00B7257C" w:rsidRPr="00C71D0D" w:rsidRDefault="00B7257C" w:rsidP="00940923">
      <w:pPr>
        <w:widowControl/>
        <w:numPr>
          <w:ilvl w:val="0"/>
          <w:numId w:val="3"/>
        </w:numPr>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u w:val="single"/>
        </w:rPr>
        <w:t xml:space="preserve">Operation of the </w:t>
      </w:r>
      <w:r w:rsidR="00522ECC" w:rsidRPr="00C71D0D">
        <w:rPr>
          <w:rFonts w:ascii="N" w:eastAsia="MS PGothic" w:hAnsi="N" w:cs="Helvetica" w:hint="eastAsia"/>
          <w:color w:val="000000"/>
          <w:kern w:val="0"/>
          <w:szCs w:val="21"/>
          <w:u w:val="single"/>
        </w:rPr>
        <w:t>A</w:t>
      </w:r>
      <w:r w:rsidR="00522ECC" w:rsidRPr="00C71D0D">
        <w:rPr>
          <w:rFonts w:ascii="N" w:eastAsia="MS PGothic" w:hAnsi="N" w:cs="Helvetica"/>
          <w:color w:val="000000"/>
          <w:kern w:val="0"/>
          <w:szCs w:val="21"/>
          <w:u w:val="single"/>
        </w:rPr>
        <w:t>pp</w:t>
      </w:r>
      <w:r w:rsidRPr="00C71D0D">
        <w:rPr>
          <w:rFonts w:ascii="N" w:eastAsia="MS PGothic" w:hAnsi="N" w:cs="Helvetica"/>
          <w:color w:val="000000"/>
          <w:kern w:val="0"/>
          <w:szCs w:val="21"/>
        </w:rPr>
        <w:t xml:space="preserve"> </w:t>
      </w:r>
      <w:r w:rsidR="00940923" w:rsidRPr="00C71D0D">
        <w:rPr>
          <w:rFonts w:ascii="N" w:eastAsia="MS PGothic" w:hAnsi="N" w:cs="Helvetica"/>
          <w:color w:val="000000"/>
          <w:kern w:val="0"/>
          <w:szCs w:val="21"/>
        </w:rPr>
        <w:br/>
      </w:r>
      <w:r w:rsidRPr="00C71D0D">
        <w:rPr>
          <w:rFonts w:ascii="N" w:eastAsia="MS PGothic" w:hAnsi="N" w:cs="Helvetica"/>
          <w:color w:val="000000"/>
          <w:kern w:val="0"/>
          <w:szCs w:val="21"/>
        </w:rPr>
        <w:t xml:space="preserve">The data collected by </w:t>
      </w:r>
      <w:r w:rsidR="00A91996" w:rsidRPr="00C71D0D">
        <w:rPr>
          <w:rFonts w:ascii="N" w:eastAsia="MS PGothic" w:hAnsi="N" w:cs="Helvetica"/>
          <w:color w:val="000000"/>
          <w:kern w:val="0"/>
          <w:szCs w:val="21"/>
        </w:rPr>
        <w:t xml:space="preserve">the </w:t>
      </w:r>
      <w:r w:rsidR="00522ECC" w:rsidRPr="00C71D0D">
        <w:rPr>
          <w:rFonts w:ascii="N" w:eastAsia="MS PGothic" w:hAnsi="N" w:cs="Helvetica"/>
          <w:color w:val="000000"/>
          <w:kern w:val="0"/>
          <w:szCs w:val="21"/>
        </w:rPr>
        <w:t>App</w:t>
      </w:r>
      <w:r w:rsidRPr="00C71D0D">
        <w:rPr>
          <w:rFonts w:ascii="N" w:eastAsia="MS PGothic" w:hAnsi="N" w:cs="Helvetica"/>
          <w:color w:val="000000"/>
          <w:kern w:val="0"/>
          <w:szCs w:val="21"/>
        </w:rPr>
        <w:t xml:space="preserve"> is used to </w:t>
      </w:r>
      <w:r w:rsidR="00A91996" w:rsidRPr="00C71D0D">
        <w:rPr>
          <w:rFonts w:ascii="N" w:eastAsia="MS PGothic" w:hAnsi="N" w:cs="Helvetica"/>
          <w:color w:val="000000"/>
          <w:kern w:val="0"/>
          <w:szCs w:val="21"/>
        </w:rPr>
        <w:t>make settings and enable functions on the Product</w:t>
      </w:r>
      <w:r w:rsidR="00522ECC" w:rsidRPr="00C71D0D">
        <w:rPr>
          <w:rFonts w:ascii="N" w:eastAsia="MS PGothic" w:hAnsi="N" w:cs="Helvetica"/>
          <w:color w:val="000000"/>
          <w:kern w:val="0"/>
          <w:szCs w:val="21"/>
        </w:rPr>
        <w:t>.</w:t>
      </w:r>
      <w:r w:rsidR="00424775" w:rsidRPr="00C71D0D">
        <w:rPr>
          <w:rFonts w:ascii="N" w:eastAsia="MS PGothic" w:hAnsi="N" w:cs="Helvetica"/>
          <w:color w:val="000000"/>
          <w:kern w:val="0"/>
          <w:szCs w:val="21"/>
        </w:rPr>
        <w:t xml:space="preserve"> The App and the </w:t>
      </w:r>
      <w:r w:rsidR="00B15662" w:rsidRPr="00C71D0D">
        <w:rPr>
          <w:rFonts w:ascii="N" w:eastAsia="MS PGothic" w:hAnsi="N" w:cs="Helvetica"/>
          <w:color w:val="000000"/>
          <w:kern w:val="0"/>
          <w:szCs w:val="21"/>
        </w:rPr>
        <w:t xml:space="preserve">Product that </w:t>
      </w:r>
      <w:r w:rsidR="00424775" w:rsidRPr="00C71D0D">
        <w:rPr>
          <w:rFonts w:ascii="N" w:eastAsia="MS PGothic" w:hAnsi="N" w:cs="Helvetica"/>
          <w:color w:val="000000"/>
          <w:kern w:val="0"/>
          <w:szCs w:val="21"/>
        </w:rPr>
        <w:t>received your data will not send your data to Pioneer and Pioneer does not collect and store your data.</w:t>
      </w:r>
    </w:p>
    <w:p w14:paraId="510F0E25" w14:textId="7384FE4E" w:rsidR="00ED5331" w:rsidRPr="00C71D0D" w:rsidRDefault="00B7257C" w:rsidP="00ED5331">
      <w:pPr>
        <w:widowControl/>
        <w:numPr>
          <w:ilvl w:val="0"/>
          <w:numId w:val="3"/>
        </w:numPr>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u w:val="single"/>
        </w:rPr>
        <w:t xml:space="preserve">Legal basis for processing the information (for those in the European </w:t>
      </w:r>
      <w:r w:rsidR="00635F69" w:rsidRPr="00C71D0D">
        <w:rPr>
          <w:rFonts w:ascii="N" w:eastAsia="MS PGothic" w:hAnsi="N" w:cs="Helvetica"/>
          <w:color w:val="000000"/>
          <w:kern w:val="0"/>
          <w:szCs w:val="21"/>
          <w:u w:val="single"/>
        </w:rPr>
        <w:t>Economic Area</w:t>
      </w:r>
      <w:r w:rsidRPr="00C71D0D">
        <w:rPr>
          <w:rFonts w:ascii="N" w:eastAsia="MS PGothic" w:hAnsi="N" w:cs="Helvetica"/>
          <w:color w:val="000000"/>
          <w:kern w:val="0"/>
          <w:szCs w:val="21"/>
          <w:u w:val="single"/>
        </w:rPr>
        <w:t>)</w:t>
      </w:r>
      <w:r w:rsidRPr="00C71D0D">
        <w:rPr>
          <w:rFonts w:ascii="N" w:eastAsia="MS PGothic" w:hAnsi="N" w:cs="Helvetica" w:hint="eastAsia"/>
          <w:color w:val="000000"/>
          <w:kern w:val="0"/>
          <w:szCs w:val="21"/>
        </w:rPr>
        <w:t xml:space="preserve"> </w:t>
      </w:r>
      <w:r w:rsidR="00940923" w:rsidRPr="00C71D0D">
        <w:rPr>
          <w:rFonts w:ascii="N" w:eastAsia="MS PGothic" w:hAnsi="N" w:cs="Helvetica"/>
          <w:color w:val="000000"/>
          <w:kern w:val="0"/>
          <w:szCs w:val="21"/>
        </w:rPr>
        <w:br/>
      </w:r>
      <w:r w:rsidRPr="00C71D0D">
        <w:rPr>
          <w:rFonts w:ascii="N" w:eastAsia="MS PGothic" w:hAnsi="N" w:cs="Helvetica"/>
          <w:color w:val="000000"/>
          <w:kern w:val="0"/>
          <w:szCs w:val="21"/>
        </w:rPr>
        <w:t xml:space="preserve">Depending on the individual case, the </w:t>
      </w:r>
      <w:r w:rsidR="00522ECC" w:rsidRPr="00C71D0D">
        <w:rPr>
          <w:rFonts w:ascii="N" w:eastAsia="MS PGothic" w:hAnsi="N" w:cs="Helvetica"/>
          <w:color w:val="000000"/>
          <w:kern w:val="0"/>
          <w:szCs w:val="21"/>
        </w:rPr>
        <w:t>App</w:t>
      </w:r>
      <w:r w:rsidRPr="00C71D0D">
        <w:rPr>
          <w:rFonts w:ascii="N" w:eastAsia="MS PGothic" w:hAnsi="N" w:cs="Helvetica"/>
          <w:color w:val="000000"/>
          <w:kern w:val="0"/>
          <w:szCs w:val="21"/>
        </w:rPr>
        <w:t xml:space="preserve"> processes your information based on your consent, to perform contracts, or to pursue Pioneer’s legitimate interests.</w:t>
      </w:r>
      <w:r w:rsidRPr="00C71D0D">
        <w:rPr>
          <w:rFonts w:ascii="N" w:eastAsia="MS PGothic" w:hAnsi="N" w:cs="Helvetica"/>
          <w:color w:val="000000"/>
          <w:kern w:val="0"/>
          <w:szCs w:val="21"/>
        </w:rPr>
        <w:t xml:space="preserve">　</w:t>
      </w:r>
      <w:r w:rsidRPr="00C71D0D">
        <w:rPr>
          <w:rFonts w:ascii="N" w:eastAsia="MS PGothic" w:hAnsi="N" w:cs="Helvetica"/>
          <w:color w:val="000000"/>
          <w:kern w:val="0"/>
          <w:szCs w:val="21"/>
        </w:rPr>
        <w:t>You can withdraw your consent, and terminate your use at any time.</w:t>
      </w:r>
    </w:p>
    <w:p w14:paraId="2250E1E9" w14:textId="25D9CFFF" w:rsidR="00B7257C" w:rsidRPr="00C71D0D" w:rsidRDefault="00B7257C" w:rsidP="00ED5331">
      <w:pPr>
        <w:widowControl/>
        <w:spacing w:after="150"/>
        <w:jc w:val="left"/>
        <w:rPr>
          <w:rFonts w:ascii="N" w:eastAsia="MS PGothic" w:hAnsi="N" w:cs="Helvetica" w:hint="eastAsia"/>
          <w:color w:val="000000"/>
          <w:kern w:val="0"/>
          <w:szCs w:val="21"/>
        </w:rPr>
      </w:pPr>
      <w:r w:rsidRPr="00C71D0D">
        <w:rPr>
          <w:rFonts w:ascii="N" w:eastAsia="MS PGothic" w:hAnsi="N" w:cs="Helvetica"/>
          <w:b/>
          <w:bCs/>
          <w:color w:val="000000"/>
          <w:kern w:val="0"/>
          <w:szCs w:val="21"/>
        </w:rPr>
        <w:t>III. With whom is the information shared and to what extent?</w:t>
      </w:r>
      <w:r w:rsidRPr="00C71D0D">
        <w:rPr>
          <w:rFonts w:ascii="N" w:eastAsia="MS PGothic" w:hAnsi="N" w:cs="Helvetica"/>
          <w:color w:val="000000"/>
          <w:kern w:val="0"/>
          <w:szCs w:val="21"/>
        </w:rPr>
        <w:t xml:space="preserve"> </w:t>
      </w:r>
    </w:p>
    <w:p w14:paraId="5FFAC12F" w14:textId="4716056E" w:rsidR="00ED5331"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rPr>
        <w:t xml:space="preserve">Pioneer </w:t>
      </w:r>
      <w:r w:rsidR="00B15662" w:rsidRPr="00C71D0D">
        <w:rPr>
          <w:rFonts w:ascii="N" w:eastAsia="MS PGothic" w:hAnsi="N" w:cs="Helvetica"/>
          <w:color w:val="000000"/>
          <w:kern w:val="0"/>
          <w:szCs w:val="21"/>
        </w:rPr>
        <w:t xml:space="preserve">does </w:t>
      </w:r>
      <w:r w:rsidR="00424775" w:rsidRPr="00C71D0D">
        <w:rPr>
          <w:rFonts w:ascii="N" w:eastAsia="MS PGothic" w:hAnsi="N" w:cs="Helvetica"/>
          <w:color w:val="000000"/>
          <w:kern w:val="0"/>
          <w:szCs w:val="21"/>
        </w:rPr>
        <w:t xml:space="preserve">not </w:t>
      </w:r>
      <w:r w:rsidR="00A91996" w:rsidRPr="00C71D0D">
        <w:rPr>
          <w:rFonts w:ascii="N" w:eastAsia="MS PGothic" w:hAnsi="N" w:cs="Helvetica"/>
          <w:color w:val="000000"/>
          <w:kern w:val="0"/>
          <w:szCs w:val="21"/>
        </w:rPr>
        <w:t xml:space="preserve">receive or </w:t>
      </w:r>
      <w:r w:rsidRPr="00C71D0D">
        <w:rPr>
          <w:rFonts w:ascii="N" w:eastAsia="MS PGothic" w:hAnsi="N" w:cs="Helvetica"/>
          <w:color w:val="000000"/>
          <w:kern w:val="0"/>
          <w:szCs w:val="21"/>
        </w:rPr>
        <w:t>share the information</w:t>
      </w:r>
      <w:r w:rsidR="00424775" w:rsidRPr="00C71D0D">
        <w:rPr>
          <w:rFonts w:ascii="N" w:eastAsia="MS PGothic" w:hAnsi="N" w:cs="Helvetica"/>
          <w:color w:val="000000"/>
          <w:kern w:val="0"/>
          <w:szCs w:val="21"/>
        </w:rPr>
        <w:t>.</w:t>
      </w:r>
      <w:r w:rsidRPr="00C71D0D">
        <w:rPr>
          <w:rFonts w:ascii="N" w:eastAsia="MS PGothic" w:hAnsi="N" w:cs="Helvetica"/>
          <w:color w:val="000000"/>
          <w:kern w:val="0"/>
          <w:szCs w:val="21"/>
        </w:rPr>
        <w:t xml:space="preserve"> </w:t>
      </w:r>
      <w:r w:rsidR="00B15662" w:rsidRPr="00C71D0D">
        <w:rPr>
          <w:rFonts w:ascii="N" w:eastAsia="MS PGothic" w:hAnsi="N" w:cs="Helvetica"/>
          <w:color w:val="000000"/>
          <w:kern w:val="0"/>
          <w:szCs w:val="21"/>
        </w:rPr>
        <w:t>The information is exchanged only between the App and the Product.</w:t>
      </w:r>
    </w:p>
    <w:p w14:paraId="32DB2E38" w14:textId="77777777" w:rsidR="00F27618" w:rsidRPr="00C71D0D" w:rsidRDefault="00F27618" w:rsidP="00B7257C">
      <w:pPr>
        <w:widowControl/>
        <w:spacing w:after="150"/>
        <w:jc w:val="left"/>
        <w:rPr>
          <w:rFonts w:ascii="N" w:eastAsia="MS PGothic" w:hAnsi="N" w:cs="Helvetica" w:hint="eastAsia"/>
          <w:color w:val="000000"/>
          <w:kern w:val="0"/>
          <w:szCs w:val="21"/>
        </w:rPr>
      </w:pPr>
    </w:p>
    <w:p w14:paraId="15FEE873" w14:textId="77777777" w:rsidR="00B7257C"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hint="eastAsia"/>
          <w:b/>
          <w:bCs/>
          <w:color w:val="000000"/>
          <w:kern w:val="0"/>
          <w:szCs w:val="21"/>
        </w:rPr>
        <w:lastRenderedPageBreak/>
        <w:t>IV. How long will we store the information?</w:t>
      </w:r>
      <w:r w:rsidRPr="00C71D0D">
        <w:rPr>
          <w:rFonts w:ascii="N" w:eastAsia="MS PGothic" w:hAnsi="N" w:cs="Helvetica" w:hint="eastAsia"/>
          <w:color w:val="000000"/>
          <w:kern w:val="0"/>
          <w:szCs w:val="21"/>
        </w:rPr>
        <w:t xml:space="preserve"> </w:t>
      </w:r>
    </w:p>
    <w:p w14:paraId="61DC7174" w14:textId="19EE2813" w:rsidR="00ED5331"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hint="eastAsia"/>
          <w:color w:val="000000"/>
          <w:kern w:val="0"/>
          <w:szCs w:val="21"/>
        </w:rPr>
        <w:t xml:space="preserve">Information </w:t>
      </w:r>
      <w:r w:rsidR="00424775" w:rsidRPr="00C71D0D">
        <w:rPr>
          <w:rFonts w:ascii="N" w:eastAsia="MS PGothic" w:hAnsi="N" w:cs="Helvetica"/>
          <w:color w:val="000000"/>
          <w:kern w:val="0"/>
          <w:szCs w:val="21"/>
        </w:rPr>
        <w:t xml:space="preserve">stored </w:t>
      </w:r>
      <w:r w:rsidR="00B15662" w:rsidRPr="00C71D0D">
        <w:rPr>
          <w:rFonts w:ascii="N" w:eastAsia="MS PGothic" w:hAnsi="N" w:cs="Helvetica"/>
          <w:color w:val="000000"/>
          <w:kern w:val="0"/>
          <w:szCs w:val="21"/>
        </w:rPr>
        <w:t>on the smartphone on which</w:t>
      </w:r>
      <w:r w:rsidR="00424775" w:rsidRPr="00C71D0D">
        <w:rPr>
          <w:rFonts w:ascii="N" w:eastAsia="MS PGothic" w:hAnsi="N" w:cs="Helvetica"/>
          <w:color w:val="000000"/>
          <w:kern w:val="0"/>
          <w:szCs w:val="21"/>
        </w:rPr>
        <w:t xml:space="preserve"> the App</w:t>
      </w:r>
      <w:r w:rsidR="00B15662" w:rsidRPr="00C71D0D">
        <w:rPr>
          <w:rFonts w:ascii="N" w:eastAsia="MS PGothic" w:hAnsi="N" w:cs="Helvetica"/>
          <w:color w:val="000000"/>
          <w:kern w:val="0"/>
          <w:szCs w:val="21"/>
        </w:rPr>
        <w:t xml:space="preserve"> is installed</w:t>
      </w:r>
      <w:r w:rsidRPr="00C71D0D">
        <w:rPr>
          <w:rFonts w:ascii="N" w:eastAsia="MS PGothic" w:hAnsi="N" w:cs="Helvetica" w:hint="eastAsia"/>
          <w:color w:val="000000"/>
          <w:kern w:val="0"/>
          <w:szCs w:val="21"/>
        </w:rPr>
        <w:t xml:space="preserve"> will be stored </w:t>
      </w:r>
      <w:r w:rsidR="00424775" w:rsidRPr="00C71D0D">
        <w:rPr>
          <w:rFonts w:ascii="N" w:eastAsia="MS PGothic" w:hAnsi="N" w:cs="Helvetica"/>
          <w:color w:val="000000"/>
          <w:kern w:val="0"/>
          <w:szCs w:val="21"/>
        </w:rPr>
        <w:t xml:space="preserve">until you delete the App </w:t>
      </w:r>
      <w:r w:rsidR="00B15662" w:rsidRPr="00C71D0D">
        <w:rPr>
          <w:rFonts w:ascii="N" w:eastAsia="MS PGothic" w:hAnsi="N" w:cs="Helvetica"/>
          <w:color w:val="000000"/>
          <w:kern w:val="0"/>
          <w:szCs w:val="21"/>
        </w:rPr>
        <w:t>from</w:t>
      </w:r>
      <w:r w:rsidR="00424775" w:rsidRPr="00C71D0D">
        <w:rPr>
          <w:rFonts w:ascii="N" w:eastAsia="MS PGothic" w:hAnsi="N" w:cs="Helvetica"/>
          <w:color w:val="000000"/>
          <w:kern w:val="0"/>
          <w:szCs w:val="21"/>
        </w:rPr>
        <w:t xml:space="preserve"> your smartphone</w:t>
      </w:r>
      <w:r w:rsidRPr="00C71D0D">
        <w:rPr>
          <w:rFonts w:ascii="N" w:eastAsia="MS PGothic" w:hAnsi="N" w:cs="Helvetica" w:hint="eastAsia"/>
          <w:color w:val="000000"/>
          <w:kern w:val="0"/>
          <w:szCs w:val="21"/>
        </w:rPr>
        <w:t xml:space="preserve">. </w:t>
      </w:r>
      <w:r w:rsidR="00424775" w:rsidRPr="00C71D0D">
        <w:rPr>
          <w:rFonts w:ascii="N" w:eastAsia="MS PGothic" w:hAnsi="N" w:cs="Helvetica" w:hint="eastAsia"/>
          <w:color w:val="000000"/>
          <w:kern w:val="0"/>
          <w:szCs w:val="21"/>
        </w:rPr>
        <w:t>P</w:t>
      </w:r>
      <w:r w:rsidR="00424775" w:rsidRPr="00C71D0D">
        <w:rPr>
          <w:rFonts w:ascii="N" w:eastAsia="MS PGothic" w:hAnsi="N" w:cs="Helvetica"/>
          <w:color w:val="000000"/>
          <w:kern w:val="0"/>
          <w:szCs w:val="21"/>
        </w:rPr>
        <w:t>ioneer does not store the information.</w:t>
      </w:r>
    </w:p>
    <w:p w14:paraId="77B6A96F" w14:textId="77777777" w:rsidR="00B7257C"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b/>
          <w:bCs/>
          <w:color w:val="000000"/>
          <w:kern w:val="0"/>
          <w:szCs w:val="21"/>
        </w:rPr>
        <w:t>V. How do we protect the information?</w:t>
      </w:r>
      <w:r w:rsidRPr="00C71D0D">
        <w:rPr>
          <w:rFonts w:ascii="N" w:eastAsia="MS PGothic" w:hAnsi="N" w:cs="Helvetica"/>
          <w:color w:val="000000"/>
          <w:kern w:val="0"/>
          <w:szCs w:val="21"/>
        </w:rPr>
        <w:t xml:space="preserve"> </w:t>
      </w:r>
    </w:p>
    <w:p w14:paraId="576E8B79" w14:textId="0570D542" w:rsidR="00ED5331" w:rsidRPr="00C71D0D" w:rsidRDefault="00424775" w:rsidP="00B7257C">
      <w:pPr>
        <w:widowControl/>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rPr>
        <w:t>Pioneer does not store your information.</w:t>
      </w:r>
      <w:r w:rsidRPr="00C71D0D">
        <w:t xml:space="preserve"> </w:t>
      </w:r>
      <w:r w:rsidRPr="00C71D0D">
        <w:rPr>
          <w:rFonts w:ascii="N" w:eastAsia="MS PGothic" w:hAnsi="N" w:cs="Helvetica"/>
          <w:color w:val="000000"/>
          <w:kern w:val="0"/>
          <w:szCs w:val="21"/>
        </w:rPr>
        <w:t xml:space="preserve">If Pioneer releases a future App update that implements analytics or other functions that collect and process data, </w:t>
      </w:r>
      <w:r w:rsidR="00B7257C" w:rsidRPr="00C71D0D">
        <w:rPr>
          <w:rFonts w:ascii="N" w:eastAsia="MS PGothic" w:hAnsi="N" w:cs="Helvetica"/>
          <w:color w:val="000000"/>
          <w:kern w:val="0"/>
          <w:szCs w:val="21"/>
        </w:rPr>
        <w:t xml:space="preserve">Pioneer </w:t>
      </w:r>
      <w:r w:rsidRPr="00C71D0D">
        <w:rPr>
          <w:rFonts w:ascii="N" w:eastAsia="MS PGothic" w:hAnsi="N" w:cs="Helvetica"/>
          <w:color w:val="000000"/>
          <w:kern w:val="0"/>
          <w:szCs w:val="21"/>
        </w:rPr>
        <w:t>will</w:t>
      </w:r>
      <w:r w:rsidR="00B7257C" w:rsidRPr="00C71D0D">
        <w:rPr>
          <w:rFonts w:ascii="N" w:eastAsia="MS PGothic" w:hAnsi="N" w:cs="Helvetica"/>
          <w:color w:val="000000"/>
          <w:kern w:val="0"/>
          <w:szCs w:val="21"/>
        </w:rPr>
        <w:t xml:space="preserve"> institute reasonable and appropriate measures to ensure the information is treated securely and in accordance with this Privacy Policy and to help prevent it from becoming disclosed to individuals who are not described in this Privacy Policy. </w:t>
      </w:r>
    </w:p>
    <w:p w14:paraId="429D215C" w14:textId="7B074B52" w:rsidR="00B7257C"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b/>
          <w:bCs/>
          <w:color w:val="000000"/>
          <w:kern w:val="0"/>
          <w:szCs w:val="21"/>
        </w:rPr>
        <w:t>V</w:t>
      </w:r>
      <w:r w:rsidRPr="00C71D0D">
        <w:rPr>
          <w:rFonts w:ascii="N" w:eastAsia="MS PGothic" w:hAnsi="N" w:cs="Helvetica" w:hint="eastAsia"/>
          <w:b/>
          <w:bCs/>
          <w:color w:val="000000"/>
          <w:kern w:val="0"/>
          <w:szCs w:val="21"/>
        </w:rPr>
        <w:t>I</w:t>
      </w:r>
      <w:r w:rsidRPr="00C71D0D">
        <w:rPr>
          <w:rFonts w:ascii="N" w:eastAsia="MS PGothic" w:hAnsi="N" w:cs="Helvetica"/>
          <w:b/>
          <w:bCs/>
          <w:color w:val="000000"/>
          <w:kern w:val="0"/>
          <w:szCs w:val="21"/>
        </w:rPr>
        <w:t>. Transfer to third countries</w:t>
      </w:r>
      <w:r w:rsidRPr="00C71D0D">
        <w:rPr>
          <w:rFonts w:ascii="N" w:eastAsia="MS PGothic" w:hAnsi="N" w:cs="Helvetica"/>
          <w:color w:val="000000"/>
          <w:kern w:val="0"/>
          <w:szCs w:val="21"/>
        </w:rPr>
        <w:t xml:space="preserve"> </w:t>
      </w:r>
    </w:p>
    <w:p w14:paraId="092C5259" w14:textId="76BB7955" w:rsidR="00ED5331" w:rsidRPr="00C71D0D" w:rsidRDefault="00424775" w:rsidP="00B15662">
      <w:pPr>
        <w:widowControl/>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rPr>
        <w:t xml:space="preserve">Pioneer does not store your information. If Pioneer releases a future App update that implements analytics or other functions that collect and process data, </w:t>
      </w:r>
      <w:r w:rsidR="00B7257C" w:rsidRPr="00C71D0D">
        <w:rPr>
          <w:rFonts w:ascii="N" w:eastAsia="MS PGothic" w:hAnsi="N" w:cs="Helvetica"/>
          <w:color w:val="000000"/>
          <w:kern w:val="0"/>
          <w:szCs w:val="21"/>
        </w:rPr>
        <w:t xml:space="preserve">Pioneer may store your information on servers located outside the European </w:t>
      </w:r>
      <w:r w:rsidR="00635F69" w:rsidRPr="00C71D0D">
        <w:rPr>
          <w:rFonts w:ascii="N" w:eastAsia="MS PGothic" w:hAnsi="N" w:cs="Helvetica"/>
          <w:color w:val="000000"/>
          <w:kern w:val="0"/>
          <w:szCs w:val="21"/>
        </w:rPr>
        <w:t>Economic Area</w:t>
      </w:r>
      <w:r w:rsidR="00B7257C" w:rsidRPr="00C71D0D">
        <w:rPr>
          <w:rFonts w:ascii="N" w:eastAsia="MS PGothic" w:hAnsi="N" w:cs="Helvetica"/>
          <w:color w:val="000000"/>
          <w:kern w:val="0"/>
          <w:szCs w:val="21"/>
        </w:rPr>
        <w:t xml:space="preserve">. </w:t>
      </w:r>
    </w:p>
    <w:p w14:paraId="72E27AE8" w14:textId="77777777" w:rsidR="00B7257C"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b/>
          <w:bCs/>
          <w:color w:val="000000"/>
          <w:kern w:val="0"/>
          <w:szCs w:val="21"/>
        </w:rPr>
        <w:t xml:space="preserve">VII. Changes to the Privacy Policy </w:t>
      </w:r>
    </w:p>
    <w:p w14:paraId="01023E63" w14:textId="23C4D373" w:rsidR="00A03825" w:rsidRPr="00C71D0D" w:rsidRDefault="00B7257C" w:rsidP="00A03825">
      <w:pPr>
        <w:widowControl/>
        <w:spacing w:after="150"/>
        <w:jc w:val="left"/>
        <w:rPr>
          <w:rFonts w:ascii="Times New Roman" w:eastAsia="MS PGothic" w:hAnsi="Times New Roman" w:cs="Times New Roman"/>
          <w:color w:val="000000"/>
          <w:kern w:val="0"/>
          <w:szCs w:val="21"/>
        </w:rPr>
      </w:pPr>
      <w:r w:rsidRPr="00C71D0D">
        <w:rPr>
          <w:rFonts w:ascii="N" w:eastAsia="MS PGothic" w:hAnsi="N" w:cs="Helvetica" w:hint="eastAsia"/>
          <w:color w:val="000000"/>
          <w:kern w:val="0"/>
          <w:szCs w:val="21"/>
        </w:rPr>
        <w:t>We reserve the right to modify or amend this Privacy Policy at any time by posting the revised version.</w:t>
      </w:r>
      <w:r w:rsidR="003352DB" w:rsidRPr="00C71D0D">
        <w:t xml:space="preserve"> </w:t>
      </w:r>
      <w:r w:rsidR="00B15662" w:rsidRPr="00C71D0D">
        <w:t xml:space="preserve"> </w:t>
      </w:r>
      <w:r w:rsidR="00B15662" w:rsidRPr="00C71D0D">
        <w:rPr>
          <w:rFonts w:ascii="N" w:eastAsia="MS PGothic" w:hAnsi="N" w:cs="Helvetica"/>
          <w:color w:val="000000"/>
          <w:kern w:val="0"/>
          <w:szCs w:val="21"/>
        </w:rPr>
        <w:t>By using the App after posting of the revised version, you consent to the updated version of this Privacy Policy</w:t>
      </w:r>
      <w:r w:rsidR="00A03825" w:rsidRPr="00C71D0D">
        <w:rPr>
          <w:rFonts w:ascii="Times New Roman" w:eastAsia="MS PGothic" w:hAnsi="Times New Roman" w:cs="Times New Roman"/>
          <w:color w:val="000000"/>
          <w:kern w:val="0"/>
          <w:szCs w:val="21"/>
        </w:rPr>
        <w:t>.</w:t>
      </w:r>
      <w:r w:rsidR="00940923" w:rsidRPr="00C71D0D">
        <w:rPr>
          <w:rFonts w:ascii="Times New Roman" w:eastAsia="MS PGothic" w:hAnsi="Times New Roman" w:cs="Times New Roman" w:hint="eastAsia"/>
          <w:color w:val="000000"/>
          <w:kern w:val="0"/>
          <w:szCs w:val="21"/>
        </w:rPr>
        <w:t xml:space="preserve"> </w:t>
      </w:r>
      <w:r w:rsidR="00940923" w:rsidRPr="00C71D0D">
        <w:rPr>
          <w:rFonts w:ascii="Times New Roman" w:eastAsia="MS PGothic" w:hAnsi="Times New Roman" w:cs="Times New Roman"/>
          <w:color w:val="000000"/>
          <w:kern w:val="0"/>
          <w:szCs w:val="21"/>
        </w:rPr>
        <w:t xml:space="preserve"> </w:t>
      </w:r>
      <w:r w:rsidRPr="00C71D0D">
        <w:rPr>
          <w:rFonts w:ascii="N" w:eastAsia="MS PGothic" w:hAnsi="N" w:cs="Helvetica"/>
          <w:color w:val="000000"/>
          <w:kern w:val="0"/>
          <w:szCs w:val="21"/>
        </w:rPr>
        <w:t xml:space="preserve">Material changes will only affect the information we collect after the effective date of the change to our Privacy Policy unless we clearly express otherwise. </w:t>
      </w:r>
    </w:p>
    <w:p w14:paraId="4E2004F3" w14:textId="77777777" w:rsidR="00B7257C" w:rsidRPr="00C71D0D" w:rsidRDefault="00A03825" w:rsidP="00A03825">
      <w:pPr>
        <w:widowControl/>
        <w:spacing w:after="150"/>
        <w:jc w:val="left"/>
        <w:rPr>
          <w:rFonts w:ascii="N" w:eastAsia="MS PGothic" w:hAnsi="N" w:cs="Helvetica" w:hint="eastAsia"/>
          <w:color w:val="000000"/>
          <w:kern w:val="0"/>
          <w:szCs w:val="21"/>
        </w:rPr>
      </w:pPr>
      <w:r w:rsidRPr="00C71D0D">
        <w:rPr>
          <w:rFonts w:ascii="N" w:eastAsia="MS PGothic" w:hAnsi="N" w:cs="Helvetica"/>
          <w:b/>
          <w:bCs/>
          <w:color w:val="000000"/>
          <w:kern w:val="0"/>
          <w:szCs w:val="21"/>
        </w:rPr>
        <w:t>VIII</w:t>
      </w:r>
      <w:r w:rsidR="00B7257C" w:rsidRPr="00C71D0D">
        <w:rPr>
          <w:rFonts w:ascii="N" w:eastAsia="MS PGothic" w:hAnsi="N" w:cs="Helvetica"/>
          <w:b/>
          <w:bCs/>
          <w:color w:val="000000"/>
          <w:kern w:val="0"/>
          <w:szCs w:val="21"/>
        </w:rPr>
        <w:t>. Children’s Privacy</w:t>
      </w:r>
      <w:r w:rsidR="00B7257C" w:rsidRPr="00C71D0D">
        <w:rPr>
          <w:rFonts w:ascii="N" w:eastAsia="MS PGothic" w:hAnsi="N" w:cs="Helvetica"/>
          <w:color w:val="000000"/>
          <w:kern w:val="0"/>
          <w:szCs w:val="21"/>
        </w:rPr>
        <w:t xml:space="preserve"> </w:t>
      </w:r>
    </w:p>
    <w:p w14:paraId="6E7DD924" w14:textId="21DCBABB" w:rsidR="00ED5331"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rPr>
        <w:t>We do not provide products and services</w:t>
      </w:r>
      <w:r w:rsidR="00E90B86" w:rsidRPr="00C71D0D">
        <w:rPr>
          <w:rFonts w:ascii="N" w:eastAsia="MS PGothic" w:hAnsi="N" w:cs="Helvetica"/>
          <w:color w:val="000000"/>
          <w:kern w:val="0"/>
          <w:szCs w:val="21"/>
        </w:rPr>
        <w:t xml:space="preserve"> (including this App)</w:t>
      </w:r>
      <w:r w:rsidRPr="00C71D0D">
        <w:rPr>
          <w:rFonts w:ascii="N" w:eastAsia="MS PGothic" w:hAnsi="N" w:cs="Helvetica"/>
          <w:color w:val="000000"/>
          <w:kern w:val="0"/>
          <w:szCs w:val="21"/>
        </w:rPr>
        <w:t xml:space="preserve"> to children, or knowingly collect or solicit information from children under the age of 16. If we learn that we have collected personal information from a child under age 16, we will delete that information as quickly as we can.</w:t>
      </w:r>
    </w:p>
    <w:p w14:paraId="44343C5E" w14:textId="77777777" w:rsidR="00B7257C" w:rsidRPr="00C71D0D" w:rsidRDefault="00A03825" w:rsidP="00B7257C">
      <w:pPr>
        <w:widowControl/>
        <w:spacing w:after="150"/>
        <w:jc w:val="left"/>
        <w:rPr>
          <w:rFonts w:ascii="N" w:eastAsia="MS PGothic" w:hAnsi="N" w:cs="Helvetica" w:hint="eastAsia"/>
          <w:color w:val="000000"/>
          <w:kern w:val="0"/>
          <w:szCs w:val="21"/>
        </w:rPr>
      </w:pPr>
      <w:r w:rsidRPr="00C71D0D">
        <w:rPr>
          <w:rFonts w:ascii="N" w:eastAsia="MS PGothic" w:hAnsi="N" w:cs="Helvetica"/>
          <w:b/>
          <w:bCs/>
          <w:color w:val="000000"/>
          <w:kern w:val="0"/>
          <w:szCs w:val="21"/>
        </w:rPr>
        <w:t>IX</w:t>
      </w:r>
      <w:r w:rsidR="00B7257C" w:rsidRPr="00C71D0D">
        <w:rPr>
          <w:rFonts w:ascii="N" w:eastAsia="MS PGothic" w:hAnsi="N" w:cs="Helvetica"/>
          <w:b/>
          <w:bCs/>
          <w:color w:val="000000"/>
          <w:kern w:val="0"/>
          <w:szCs w:val="21"/>
        </w:rPr>
        <w:t>. Your Rights</w:t>
      </w:r>
    </w:p>
    <w:p w14:paraId="39CC104E" w14:textId="6C85387F" w:rsidR="00ED5331"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color w:val="000000"/>
          <w:kern w:val="0"/>
          <w:szCs w:val="21"/>
        </w:rPr>
        <w:t>If you are in the E</w:t>
      </w:r>
      <w:r w:rsidR="00635F69" w:rsidRPr="00C71D0D">
        <w:rPr>
          <w:rFonts w:ascii="N" w:eastAsia="MS PGothic" w:hAnsi="N" w:cs="Helvetica"/>
          <w:color w:val="000000"/>
          <w:kern w:val="0"/>
          <w:szCs w:val="21"/>
        </w:rPr>
        <w:t>uropean Economic Area</w:t>
      </w:r>
      <w:r w:rsidRPr="00C71D0D">
        <w:rPr>
          <w:rFonts w:ascii="N" w:eastAsia="MS PGothic" w:hAnsi="N" w:cs="Helvetica"/>
          <w:color w:val="000000"/>
          <w:kern w:val="0"/>
          <w:szCs w:val="21"/>
        </w:rPr>
        <w:t>, you have the right to access a copy of your personal information, the right to request the deletion or updating of any inaccurate personal information and the right to object, in some cases (e.g. in case of direct marketing and profiling), to our processing of your personal information. If you live in other regions, you may have similar rights under applicable law</w:t>
      </w:r>
      <w:r w:rsidR="00635F69" w:rsidRPr="00C71D0D">
        <w:rPr>
          <w:rFonts w:ascii="N" w:eastAsia="MS PGothic" w:hAnsi="N" w:cs="Helvetica"/>
          <w:color w:val="000000"/>
          <w:kern w:val="0"/>
          <w:szCs w:val="21"/>
        </w:rPr>
        <w:t xml:space="preserve">, including </w:t>
      </w:r>
      <w:r w:rsidR="00481005" w:rsidRPr="00C71D0D">
        <w:rPr>
          <w:rFonts w:ascii="N" w:eastAsia="MS PGothic" w:hAnsi="N" w:cs="Helvetica"/>
          <w:color w:val="000000"/>
          <w:kern w:val="0"/>
          <w:szCs w:val="21"/>
        </w:rPr>
        <w:t xml:space="preserve">the </w:t>
      </w:r>
      <w:r w:rsidR="00DD7FBA" w:rsidRPr="00C71D0D">
        <w:rPr>
          <w:rFonts w:ascii="N" w:eastAsia="MS PGothic" w:hAnsi="N" w:cs="Helvetica"/>
          <w:color w:val="000000"/>
          <w:kern w:val="0"/>
          <w:szCs w:val="21"/>
        </w:rPr>
        <w:t xml:space="preserve">Act on the Protection of Personal Information for residents of Japan, and </w:t>
      </w:r>
      <w:r w:rsidR="00635F69" w:rsidRPr="00C71D0D">
        <w:rPr>
          <w:rFonts w:ascii="N" w:eastAsia="MS PGothic" w:hAnsi="N" w:cs="Helvetica"/>
          <w:color w:val="000000"/>
          <w:kern w:val="0"/>
          <w:szCs w:val="21"/>
        </w:rPr>
        <w:t>the California Consumer Privacy Act</w:t>
      </w:r>
      <w:r w:rsidR="00412DF7" w:rsidRPr="00C71D0D">
        <w:rPr>
          <w:rFonts w:ascii="N" w:eastAsia="MS PGothic" w:hAnsi="N" w:cs="Helvetica"/>
          <w:color w:val="000000"/>
          <w:kern w:val="0"/>
          <w:szCs w:val="21"/>
        </w:rPr>
        <w:t xml:space="preserve"> of 2018</w:t>
      </w:r>
      <w:r w:rsidR="00635F69" w:rsidRPr="00C71D0D">
        <w:rPr>
          <w:rFonts w:ascii="N" w:eastAsia="MS PGothic" w:hAnsi="N" w:cs="Helvetica"/>
          <w:color w:val="000000"/>
          <w:kern w:val="0"/>
          <w:szCs w:val="21"/>
        </w:rPr>
        <w:t xml:space="preserve"> (CCPA) for California, U.S.A. residents, which also includes the right to opt out of the sale of personal information.  Pioneer does not sell the personal information described in this Privacy Policy</w:t>
      </w:r>
      <w:r w:rsidRPr="00C71D0D">
        <w:rPr>
          <w:rFonts w:ascii="N" w:eastAsia="MS PGothic" w:hAnsi="N" w:cs="Helvetica"/>
          <w:color w:val="000000"/>
          <w:kern w:val="0"/>
          <w:szCs w:val="21"/>
        </w:rPr>
        <w:t xml:space="preserve">. </w:t>
      </w:r>
      <w:r w:rsidR="00A91996" w:rsidRPr="00C71D0D">
        <w:rPr>
          <w:rFonts w:ascii="N" w:eastAsia="MS PGothic" w:hAnsi="N" w:cs="Helvetica"/>
          <w:color w:val="000000"/>
          <w:kern w:val="0"/>
          <w:szCs w:val="21"/>
        </w:rPr>
        <w:t xml:space="preserve">Because the data collected by the App is stored only on your smartphone and the Product, if you wish to delete or correct such data, please do so through the </w:t>
      </w:r>
      <w:r w:rsidR="00A91996" w:rsidRPr="00C71D0D">
        <w:rPr>
          <w:rFonts w:ascii="N" w:eastAsia="MS PGothic" w:hAnsi="N" w:cs="Helvetica"/>
          <w:color w:val="000000"/>
          <w:kern w:val="0"/>
          <w:szCs w:val="21"/>
        </w:rPr>
        <w:lastRenderedPageBreak/>
        <w:t>App and Product interfaces</w:t>
      </w:r>
      <w:r w:rsidRPr="00C71D0D">
        <w:rPr>
          <w:rFonts w:ascii="N" w:eastAsia="MS PGothic" w:hAnsi="N" w:cs="Helvetica"/>
          <w:color w:val="000000"/>
          <w:kern w:val="0"/>
          <w:szCs w:val="21"/>
        </w:rPr>
        <w:t>.</w:t>
      </w:r>
      <w:r w:rsidR="00A91996" w:rsidRPr="00C71D0D">
        <w:rPr>
          <w:rFonts w:ascii="N" w:eastAsia="MS PGothic" w:hAnsi="N" w:cs="Helvetica"/>
          <w:color w:val="000000"/>
          <w:kern w:val="0"/>
          <w:szCs w:val="21"/>
        </w:rPr>
        <w:t xml:space="preserve">  Pioneer does not receive the data and so does not use it for direct marketing or profiling.</w:t>
      </w:r>
    </w:p>
    <w:p w14:paraId="5576E290" w14:textId="77777777" w:rsidR="00B7257C" w:rsidRPr="00C71D0D" w:rsidRDefault="00B7257C" w:rsidP="00B7257C">
      <w:pPr>
        <w:widowControl/>
        <w:spacing w:after="150"/>
        <w:jc w:val="left"/>
        <w:rPr>
          <w:rFonts w:ascii="N" w:eastAsia="MS PGothic" w:hAnsi="N" w:cs="Helvetica" w:hint="eastAsia"/>
          <w:b/>
          <w:bCs/>
          <w:color w:val="000000"/>
          <w:kern w:val="0"/>
          <w:szCs w:val="21"/>
        </w:rPr>
      </w:pPr>
      <w:r w:rsidRPr="00C71D0D">
        <w:rPr>
          <w:rFonts w:ascii="N" w:eastAsia="MS PGothic" w:hAnsi="N" w:cs="Helvetica"/>
          <w:b/>
          <w:bCs/>
          <w:color w:val="000000"/>
          <w:kern w:val="0"/>
          <w:szCs w:val="21"/>
        </w:rPr>
        <w:t xml:space="preserve">X. Appeals regarding the </w:t>
      </w:r>
      <w:r w:rsidR="00A03825" w:rsidRPr="00C71D0D">
        <w:rPr>
          <w:rFonts w:ascii="N" w:eastAsia="MS PGothic" w:hAnsi="N" w:cs="Helvetica"/>
          <w:b/>
          <w:bCs/>
          <w:color w:val="000000"/>
          <w:kern w:val="0"/>
          <w:szCs w:val="21"/>
        </w:rPr>
        <w:t>App</w:t>
      </w:r>
    </w:p>
    <w:p w14:paraId="0F0C92D6" w14:textId="5FF051FC" w:rsidR="00ED5331" w:rsidRPr="00C71D0D" w:rsidRDefault="00B7257C" w:rsidP="00B7257C">
      <w:pPr>
        <w:widowControl/>
        <w:spacing w:after="150"/>
        <w:jc w:val="left"/>
        <w:rPr>
          <w:rFonts w:ascii="N" w:eastAsia="MS PGothic" w:hAnsi="N" w:cs="Helvetica" w:hint="eastAsia"/>
          <w:bCs/>
          <w:color w:val="000000"/>
          <w:kern w:val="0"/>
          <w:szCs w:val="21"/>
        </w:rPr>
      </w:pPr>
      <w:r w:rsidRPr="00C71D0D">
        <w:rPr>
          <w:rFonts w:ascii="N" w:eastAsia="MS PGothic" w:hAnsi="N" w:cs="Helvetica"/>
          <w:bCs/>
          <w:color w:val="000000"/>
          <w:kern w:val="0"/>
          <w:szCs w:val="21"/>
        </w:rPr>
        <w:t>If you are dissatisfied with the processing of your information by Pioneer, you can issue your complaint to the appropriate regulatory authority according to applicable law.</w:t>
      </w:r>
    </w:p>
    <w:p w14:paraId="11FCFC1E" w14:textId="77777777" w:rsidR="00B7257C" w:rsidRPr="00C71D0D" w:rsidRDefault="00B7257C" w:rsidP="00B7257C">
      <w:pPr>
        <w:widowControl/>
        <w:spacing w:after="150"/>
        <w:jc w:val="left"/>
        <w:rPr>
          <w:rFonts w:ascii="N" w:eastAsia="MS PGothic" w:hAnsi="N" w:cs="Helvetica" w:hint="eastAsia"/>
          <w:color w:val="000000"/>
          <w:kern w:val="0"/>
          <w:szCs w:val="21"/>
        </w:rPr>
      </w:pPr>
      <w:r w:rsidRPr="00C71D0D">
        <w:rPr>
          <w:rFonts w:ascii="N" w:eastAsia="MS PGothic" w:hAnsi="N" w:cs="Helvetica"/>
          <w:b/>
          <w:bCs/>
          <w:color w:val="000000"/>
          <w:kern w:val="0"/>
          <w:szCs w:val="21"/>
        </w:rPr>
        <w:t>XI. Point of contact for this Privacy Policy</w:t>
      </w:r>
    </w:p>
    <w:p w14:paraId="3160BC21" w14:textId="77777777" w:rsidR="00B7257C" w:rsidRPr="00C71D0D" w:rsidRDefault="00B7257C" w:rsidP="00B7257C">
      <w:pPr>
        <w:widowControl/>
        <w:spacing w:after="150"/>
        <w:jc w:val="left"/>
        <w:rPr>
          <w:rFonts w:ascii="Times New Roman" w:hAnsi="Times New Roman" w:cs="Times New Roman"/>
        </w:rPr>
      </w:pPr>
      <w:r w:rsidRPr="00C71D0D">
        <w:rPr>
          <w:rFonts w:ascii="Times New Roman" w:hAnsi="Times New Roman" w:cs="Times New Roman"/>
        </w:rPr>
        <w:t>Inquiries regarding this Privacy Policy should be directed to the following.</w:t>
      </w:r>
      <w:r w:rsidRPr="00C71D0D">
        <w:rPr>
          <w:rFonts w:ascii="Times New Roman" w:hAnsi="Times New Roman" w:cs="Times New Roman"/>
        </w:rPr>
        <w:t xml:space="preserve">　</w:t>
      </w:r>
      <w:r w:rsidRPr="00C71D0D">
        <w:rPr>
          <w:rFonts w:ascii="Times New Roman" w:hAnsi="Times New Roman" w:cs="Times New Roman"/>
          <w:szCs w:val="21"/>
        </w:rPr>
        <w:t>To protect your privacy and security, we will take reasonable steps to verify your identity before processing your request.</w:t>
      </w:r>
    </w:p>
    <w:p w14:paraId="120F1E02" w14:textId="61A8B5D0" w:rsidR="00B7257C" w:rsidRPr="00C71D0D" w:rsidRDefault="00B7257C" w:rsidP="00B7257C">
      <w:pPr>
        <w:widowControl/>
        <w:spacing w:after="150"/>
        <w:jc w:val="left"/>
        <w:rPr>
          <w:rFonts w:ascii="Times New Roman" w:hAnsi="Times New Roman" w:cs="Times New Roman"/>
          <w:u w:val="single"/>
        </w:rPr>
      </w:pPr>
      <w:r w:rsidRPr="00C71D0D">
        <w:rPr>
          <w:rFonts w:ascii="Times New Roman" w:hAnsi="Times New Roman" w:cs="Times New Roman" w:hint="eastAsia"/>
          <w:u w:val="single"/>
        </w:rPr>
        <w:t>Euro</w:t>
      </w:r>
      <w:r w:rsidRPr="00C71D0D">
        <w:rPr>
          <w:rFonts w:ascii="Times New Roman" w:hAnsi="Times New Roman" w:cs="Times New Roman"/>
          <w:u w:val="single"/>
        </w:rPr>
        <w:t xml:space="preserve">pean </w:t>
      </w:r>
      <w:r w:rsidR="00635F69" w:rsidRPr="00C71D0D">
        <w:rPr>
          <w:rFonts w:ascii="Times New Roman" w:hAnsi="Times New Roman" w:cs="Times New Roman"/>
          <w:u w:val="single"/>
        </w:rPr>
        <w:t>Economic Area</w:t>
      </w:r>
      <w:r w:rsidR="003058C0" w:rsidRPr="00C71D0D">
        <w:rPr>
          <w:rFonts w:ascii="Times New Roman" w:hAnsi="Times New Roman" w:cs="Times New Roman"/>
          <w:u w:val="single"/>
        </w:rPr>
        <w:t xml:space="preserve"> (EEA)</w:t>
      </w:r>
      <w:r w:rsidR="00940923" w:rsidRPr="00C71D0D">
        <w:rPr>
          <w:rFonts w:ascii="Times New Roman" w:hAnsi="Times New Roman" w:cs="Times New Roman"/>
          <w:u w:val="single"/>
        </w:rPr>
        <w:br/>
      </w:r>
      <w:r w:rsidRPr="00C71D0D">
        <w:rPr>
          <w:rFonts w:ascii="Times New Roman" w:hAnsi="Times New Roman" w:cs="Times New Roman"/>
        </w:rPr>
        <w:t>If you are in the E</w:t>
      </w:r>
      <w:r w:rsidR="00635F69" w:rsidRPr="00C71D0D">
        <w:rPr>
          <w:rFonts w:ascii="Times New Roman" w:hAnsi="Times New Roman" w:cs="Times New Roman"/>
        </w:rPr>
        <w:t>uropean Economic Area</w:t>
      </w:r>
      <w:r w:rsidRPr="00C71D0D">
        <w:rPr>
          <w:rFonts w:ascii="Times New Roman" w:hAnsi="Times New Roman" w:cs="Times New Roman"/>
        </w:rPr>
        <w:t xml:space="preserve"> and have questions about this Privacy Policy, please contact us at:</w:t>
      </w:r>
      <w:r w:rsidR="00940923" w:rsidRPr="00C71D0D">
        <w:rPr>
          <w:rFonts w:ascii="Times New Roman" w:hAnsi="Times New Roman" w:cs="Times New Roman"/>
          <w:u w:val="single"/>
        </w:rPr>
        <w:br/>
      </w:r>
      <w:r w:rsidRPr="00C71D0D">
        <w:rPr>
          <w:rFonts w:ascii="Times New Roman" w:hAnsi="Times New Roman" w:cs="Times New Roman"/>
        </w:rPr>
        <w:t>Privacy@pioneer.eu or</w:t>
      </w:r>
      <w:r w:rsidR="00940923" w:rsidRPr="00C71D0D">
        <w:rPr>
          <w:rFonts w:ascii="Times New Roman" w:hAnsi="Times New Roman" w:cs="Times New Roman"/>
          <w:u w:val="single"/>
        </w:rPr>
        <w:br/>
      </w:r>
      <w:r w:rsidRPr="00C71D0D">
        <w:rPr>
          <w:rFonts w:ascii="Times New Roman" w:hAnsi="Times New Roman" w:cs="Times New Roman"/>
        </w:rPr>
        <w:t>PIONEER EUROPE NV Data Protection Officer, Haven 1087 - Keetberglaan 1 9120 Melsele Belgium</w:t>
      </w:r>
    </w:p>
    <w:p w14:paraId="4B6EDD9D" w14:textId="5EB86DBB" w:rsidR="00635F69" w:rsidRPr="00C71D0D" w:rsidRDefault="00B7257C" w:rsidP="00B7257C">
      <w:pPr>
        <w:widowControl/>
        <w:spacing w:after="150"/>
        <w:jc w:val="left"/>
        <w:rPr>
          <w:rFonts w:ascii="Times New Roman" w:hAnsi="Times New Roman" w:cs="Times New Roman"/>
          <w:u w:val="single"/>
        </w:rPr>
      </w:pPr>
      <w:r w:rsidRPr="00C71D0D">
        <w:rPr>
          <w:rFonts w:ascii="Times New Roman" w:hAnsi="Times New Roman" w:cs="Times New Roman"/>
          <w:u w:val="single"/>
        </w:rPr>
        <w:t>United States</w:t>
      </w:r>
      <w:r w:rsidR="00940923" w:rsidRPr="00C71D0D">
        <w:rPr>
          <w:rFonts w:ascii="Times New Roman" w:hAnsi="Times New Roman" w:cs="Times New Roman"/>
          <w:u w:val="single"/>
        </w:rPr>
        <w:t xml:space="preserve"> and Canada</w:t>
      </w:r>
      <w:r w:rsidR="00940923" w:rsidRPr="00C71D0D">
        <w:rPr>
          <w:rFonts w:ascii="Times New Roman" w:hAnsi="Times New Roman" w:cs="Times New Roman"/>
          <w:u w:val="single"/>
        </w:rPr>
        <w:br/>
      </w:r>
      <w:r w:rsidRPr="00C71D0D">
        <w:rPr>
          <w:rFonts w:ascii="Times New Roman" w:hAnsi="Times New Roman" w:cs="Times New Roman"/>
        </w:rPr>
        <w:t xml:space="preserve">If you are in the United States </w:t>
      </w:r>
      <w:r w:rsidR="00940923" w:rsidRPr="00C71D0D">
        <w:rPr>
          <w:rFonts w:ascii="Times New Roman" w:hAnsi="Times New Roman" w:cs="Times New Roman"/>
        </w:rPr>
        <w:t xml:space="preserve">or Canada </w:t>
      </w:r>
      <w:r w:rsidRPr="00C71D0D">
        <w:rPr>
          <w:rFonts w:ascii="Times New Roman" w:hAnsi="Times New Roman" w:cs="Times New Roman"/>
        </w:rPr>
        <w:t>and have questions about this Privacy Policy, please contact us at:</w:t>
      </w:r>
      <w:r w:rsidR="00940923" w:rsidRPr="00C71D0D">
        <w:rPr>
          <w:rFonts w:ascii="Times New Roman" w:hAnsi="Times New Roman" w:cs="Times New Roman"/>
          <w:u w:val="single"/>
        </w:rPr>
        <w:br/>
      </w:r>
      <w:r w:rsidRPr="00C71D0D">
        <w:rPr>
          <w:rFonts w:ascii="Times New Roman" w:hAnsi="Times New Roman" w:cs="Times New Roman"/>
        </w:rPr>
        <w:t>Privacy.Policy@pioneer-usa.com or</w:t>
      </w:r>
      <w:r w:rsidR="00940923" w:rsidRPr="00C71D0D">
        <w:rPr>
          <w:rFonts w:ascii="Times New Roman" w:hAnsi="Times New Roman" w:cs="Times New Roman"/>
          <w:u w:val="single"/>
        </w:rPr>
        <w:br/>
      </w:r>
      <w:r w:rsidRPr="00C71D0D">
        <w:rPr>
          <w:rFonts w:ascii="Times New Roman" w:hAnsi="Times New Roman" w:cs="Times New Roman"/>
        </w:rPr>
        <w:t>Pioneer Electronics (USA) Inc., Internet Team, 2050 W. 190th Street, Suite 100, Torrance, CA 90504 U.S.A.</w:t>
      </w:r>
      <w:r w:rsidR="00940923" w:rsidRPr="00C71D0D">
        <w:rPr>
          <w:rFonts w:ascii="Times New Roman" w:hAnsi="Times New Roman" w:cs="Times New Roman"/>
          <w:u w:val="single"/>
        </w:rPr>
        <w:br/>
      </w:r>
      <w:r w:rsidR="00635F69" w:rsidRPr="00C71D0D">
        <w:rPr>
          <w:rFonts w:ascii="Times New Roman" w:hAnsi="Times New Roman" w:cs="Times New Roman"/>
        </w:rPr>
        <w:t>To make requests under the California Consumer Privacy Act, please visit pioneerelectronics.com or call toll free from within the U.S.: (800) 421-1613.</w:t>
      </w:r>
    </w:p>
    <w:p w14:paraId="017A6FB6" w14:textId="40CFFABA" w:rsidR="00B7257C" w:rsidRPr="00C71D0D" w:rsidRDefault="00B7257C" w:rsidP="00B7257C">
      <w:pPr>
        <w:widowControl/>
        <w:spacing w:after="150"/>
        <w:jc w:val="left"/>
        <w:rPr>
          <w:rFonts w:ascii="Times New Roman" w:hAnsi="Times New Roman" w:cs="Times New Roman"/>
          <w:u w:val="single"/>
        </w:rPr>
      </w:pPr>
      <w:r w:rsidRPr="00C71D0D">
        <w:rPr>
          <w:rFonts w:ascii="Times New Roman" w:hAnsi="Times New Roman" w:cs="Times New Roman" w:hint="eastAsia"/>
          <w:u w:val="single"/>
        </w:rPr>
        <w:t>Asia</w:t>
      </w:r>
      <w:r w:rsidR="00940923" w:rsidRPr="00C71D0D">
        <w:rPr>
          <w:rFonts w:ascii="Times New Roman" w:hAnsi="Times New Roman" w:cs="Times New Roman"/>
          <w:u w:val="single"/>
        </w:rPr>
        <w:br/>
      </w:r>
      <w:r w:rsidRPr="00C71D0D">
        <w:rPr>
          <w:rFonts w:ascii="Times New Roman" w:hAnsi="Times New Roman" w:cs="Times New Roman"/>
        </w:rPr>
        <w:t xml:space="preserve">If you are in an Asian country (except Japan) and have questions about this Privacy Policy, please contact us at: </w:t>
      </w:r>
      <w:r w:rsidR="00940923" w:rsidRPr="00C71D0D">
        <w:rPr>
          <w:rFonts w:ascii="Times New Roman" w:hAnsi="Times New Roman" w:cs="Times New Roman"/>
          <w:u w:val="single"/>
        </w:rPr>
        <w:br/>
      </w:r>
      <w:r w:rsidRPr="00C71D0D">
        <w:rPr>
          <w:rFonts w:ascii="Times New Roman" w:hAnsi="Times New Roman" w:cs="Times New Roman"/>
        </w:rPr>
        <w:t>Pioneer Electronics AsiaCentre Pte. Ltd. Data Protection Officer, 2 Jalan Kilang Barat, #07-01, Singapore 159346</w:t>
      </w:r>
    </w:p>
    <w:p w14:paraId="23E76A85" w14:textId="155C0DDB" w:rsidR="00B7257C" w:rsidRPr="00C71D0D" w:rsidRDefault="00B7257C" w:rsidP="00B7257C">
      <w:pPr>
        <w:widowControl/>
        <w:spacing w:after="150"/>
        <w:jc w:val="left"/>
        <w:rPr>
          <w:rFonts w:ascii="Times New Roman" w:hAnsi="Times New Roman" w:cs="Times New Roman"/>
          <w:u w:val="single"/>
        </w:rPr>
      </w:pPr>
      <w:r w:rsidRPr="00C71D0D">
        <w:rPr>
          <w:rFonts w:ascii="Times New Roman" w:hAnsi="Times New Roman" w:cs="Times New Roman" w:hint="eastAsia"/>
          <w:u w:val="single"/>
        </w:rPr>
        <w:t xml:space="preserve">Other </w:t>
      </w:r>
      <w:r w:rsidRPr="00C71D0D">
        <w:rPr>
          <w:rFonts w:ascii="Times New Roman" w:hAnsi="Times New Roman" w:cs="Times New Roman"/>
          <w:u w:val="single"/>
        </w:rPr>
        <w:t>regions</w:t>
      </w:r>
      <w:r w:rsidR="00940923" w:rsidRPr="00C71D0D">
        <w:rPr>
          <w:rFonts w:ascii="Times New Roman" w:hAnsi="Times New Roman" w:cs="Times New Roman"/>
          <w:u w:val="single"/>
        </w:rPr>
        <w:br/>
      </w:r>
      <w:r w:rsidRPr="00C71D0D">
        <w:rPr>
          <w:rFonts w:ascii="Times New Roman" w:hAnsi="Times New Roman" w:cs="Times New Roman"/>
        </w:rPr>
        <w:t xml:space="preserve">For other regions, please contact us using the 'Contact Us" information for your location provided via the following link: </w:t>
      </w:r>
      <w:r w:rsidR="00940923" w:rsidRPr="00C71D0D">
        <w:rPr>
          <w:rFonts w:ascii="Times New Roman" w:hAnsi="Times New Roman" w:cs="Times New Roman"/>
          <w:u w:val="single"/>
        </w:rPr>
        <w:br/>
      </w:r>
      <w:r w:rsidRPr="00C71D0D">
        <w:rPr>
          <w:rFonts w:ascii="Times New Roman" w:hAnsi="Times New Roman" w:cs="Times New Roman"/>
        </w:rPr>
        <w:t>http://pioneer.jp/support/index-e.html</w:t>
      </w:r>
    </w:p>
    <w:p w14:paraId="7FEE2A02" w14:textId="77777777" w:rsidR="00B7257C" w:rsidRPr="00C71D0D" w:rsidRDefault="00B7257C" w:rsidP="00B7257C">
      <w:pPr>
        <w:widowControl/>
        <w:spacing w:after="150"/>
        <w:jc w:val="left"/>
        <w:rPr>
          <w:rFonts w:ascii="Times New Roman" w:hAnsi="Times New Roman" w:cs="Times New Roman"/>
        </w:rPr>
      </w:pPr>
    </w:p>
    <w:p w14:paraId="6ECE89AE" w14:textId="77777777" w:rsidR="00B7257C" w:rsidRPr="00C71D0D" w:rsidRDefault="00B7257C" w:rsidP="00B7257C">
      <w:r w:rsidRPr="00C71D0D">
        <w:rPr>
          <w:rFonts w:ascii="Times New Roman" w:hAnsi="Times New Roman" w:cs="Times New Roman"/>
        </w:rPr>
        <w:t xml:space="preserve">Should you have any further questions or comments about this Privacy Policy or the privacy aspects of our </w:t>
      </w:r>
      <w:r w:rsidR="00A03825" w:rsidRPr="00C71D0D">
        <w:rPr>
          <w:rFonts w:ascii="Times New Roman" w:hAnsi="Times New Roman" w:cs="Times New Roman"/>
        </w:rPr>
        <w:t>App</w:t>
      </w:r>
      <w:r w:rsidRPr="00C71D0D">
        <w:rPr>
          <w:rFonts w:ascii="Times New Roman" w:hAnsi="Times New Roman" w:cs="Times New Roman"/>
        </w:rPr>
        <w:t>, please contact us using the above contact information.</w:t>
      </w:r>
    </w:p>
    <w:p w14:paraId="0484DB44" w14:textId="15328ED9" w:rsidR="00A65025" w:rsidRPr="00C71D0D" w:rsidRDefault="00C71D0D"/>
    <w:p w14:paraId="4F9ED593" w14:textId="1B7451D4" w:rsidR="00A63109" w:rsidRPr="00C71D0D" w:rsidRDefault="00A63109">
      <w:pPr>
        <w:rPr>
          <w:rFonts w:ascii="Times New Roman" w:hAnsi="Times New Roman" w:cs="Times New Roman"/>
        </w:rPr>
      </w:pPr>
    </w:p>
    <w:p w14:paraId="4D6DCB92" w14:textId="5A2EC097" w:rsidR="00A63109" w:rsidRPr="00C05A85" w:rsidRDefault="00A63109">
      <w:pPr>
        <w:rPr>
          <w:rFonts w:ascii="Times New Roman" w:hAnsi="Times New Roman" w:cs="Times New Roman"/>
        </w:rPr>
      </w:pPr>
      <w:r w:rsidRPr="00C71D0D">
        <w:rPr>
          <w:rFonts w:ascii="Times New Roman" w:hAnsi="Times New Roman" w:cs="Times New Roman"/>
        </w:rPr>
        <w:t>Revis</w:t>
      </w:r>
      <w:r w:rsidR="00E05F52" w:rsidRPr="00C71D0D">
        <w:rPr>
          <w:rFonts w:ascii="Times New Roman" w:hAnsi="Times New Roman" w:cs="Times New Roman"/>
        </w:rPr>
        <w:t>ed</w:t>
      </w:r>
      <w:r w:rsidR="00E17BB7" w:rsidRPr="00C71D0D">
        <w:rPr>
          <w:rFonts w:ascii="Times New Roman" w:hAnsi="Times New Roman" w:cs="Times New Roman" w:hint="eastAsia"/>
        </w:rPr>
        <w:t>:</w:t>
      </w:r>
      <w:r w:rsidR="00E05F52" w:rsidRPr="00C71D0D">
        <w:rPr>
          <w:rFonts w:ascii="Times New Roman" w:hAnsi="Times New Roman" w:cs="Times New Roman"/>
        </w:rPr>
        <w:t xml:space="preserve"> </w:t>
      </w:r>
      <w:r w:rsidR="00E05F52" w:rsidRPr="00C71D0D">
        <w:rPr>
          <w:rFonts w:ascii="Times New Roman" w:hAnsi="Times New Roman" w:cs="Times New Roman"/>
        </w:rPr>
        <w:br/>
      </w:r>
      <w:r w:rsidRPr="00C71D0D">
        <w:rPr>
          <w:rFonts w:ascii="Times New Roman" w:hAnsi="Times New Roman" w:cs="Times New Roman"/>
        </w:rPr>
        <w:t xml:space="preserve">Version 1.0: </w:t>
      </w:r>
      <w:r w:rsidR="00F27618" w:rsidRPr="00C71D0D">
        <w:rPr>
          <w:rFonts w:ascii="Times New Roman" w:hAnsi="Times New Roman" w:cs="Times New Roman"/>
        </w:rPr>
        <w:t>First edition issued May 1, 2020</w:t>
      </w:r>
    </w:p>
    <w:sectPr w:rsidR="00A63109" w:rsidRPr="00C05A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96A13" w14:textId="77777777" w:rsidR="0087130F" w:rsidRDefault="0087130F" w:rsidP="00C523EE">
      <w:r>
        <w:separator/>
      </w:r>
    </w:p>
  </w:endnote>
  <w:endnote w:type="continuationSeparator" w:id="0">
    <w:p w14:paraId="0CD78DFF" w14:textId="77777777" w:rsidR="0087130F" w:rsidRDefault="0087130F"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l‚r ‚oƒSƒVƒbƒN"/>
    <w:panose1 w:val="020B0600070205080204"/>
    <w:charset w:val="80"/>
    <w:family w:val="swiss"/>
    <w:pitch w:val="variable"/>
    <w:sig w:usb0="E00002FF" w:usb1="6AC7FDFB" w:usb2="08000012" w:usb3="00000000" w:csb0="0002009F" w:csb1="00000000"/>
  </w:font>
  <w:font w:name="N">
    <w:altName w:val="Times New Roman"/>
    <w:charset w:val="00"/>
    <w:family w:val="auto"/>
    <w:pitch w:val="default"/>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FA3E9" w14:textId="77777777" w:rsidR="0087130F" w:rsidRDefault="0087130F" w:rsidP="00C523EE">
      <w:r>
        <w:separator/>
      </w:r>
    </w:p>
  </w:footnote>
  <w:footnote w:type="continuationSeparator" w:id="0">
    <w:p w14:paraId="59E07DEC" w14:textId="77777777" w:rsidR="0087130F" w:rsidRDefault="0087130F" w:rsidP="00C52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1F65D3"/>
    <w:rsid w:val="00272C7C"/>
    <w:rsid w:val="00294772"/>
    <w:rsid w:val="003058C0"/>
    <w:rsid w:val="003352DB"/>
    <w:rsid w:val="0033796F"/>
    <w:rsid w:val="00352442"/>
    <w:rsid w:val="00412DF7"/>
    <w:rsid w:val="00424775"/>
    <w:rsid w:val="00473473"/>
    <w:rsid w:val="00481005"/>
    <w:rsid w:val="004835BB"/>
    <w:rsid w:val="00522ECC"/>
    <w:rsid w:val="005F3C88"/>
    <w:rsid w:val="00635F69"/>
    <w:rsid w:val="00646361"/>
    <w:rsid w:val="00790BD9"/>
    <w:rsid w:val="007E0D85"/>
    <w:rsid w:val="0087130F"/>
    <w:rsid w:val="009171A5"/>
    <w:rsid w:val="00940923"/>
    <w:rsid w:val="0095196C"/>
    <w:rsid w:val="00A03825"/>
    <w:rsid w:val="00A43383"/>
    <w:rsid w:val="00A63109"/>
    <w:rsid w:val="00A675EA"/>
    <w:rsid w:val="00A7278B"/>
    <w:rsid w:val="00A91996"/>
    <w:rsid w:val="00B0421B"/>
    <w:rsid w:val="00B15662"/>
    <w:rsid w:val="00B7257C"/>
    <w:rsid w:val="00C05A85"/>
    <w:rsid w:val="00C523EE"/>
    <w:rsid w:val="00C71D0D"/>
    <w:rsid w:val="00DD7FBA"/>
    <w:rsid w:val="00E0204C"/>
    <w:rsid w:val="00E05F52"/>
    <w:rsid w:val="00E17BB7"/>
    <w:rsid w:val="00E90B86"/>
    <w:rsid w:val="00E9701E"/>
    <w:rsid w:val="00EC4F05"/>
    <w:rsid w:val="00ED5331"/>
    <w:rsid w:val="00F20FFD"/>
    <w:rsid w:val="00F27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2B983B1A"/>
  <w15:chartTrackingRefBased/>
  <w15:docId w15:val="{2315170D-3312-4CE6-A8F0-EDB7AF5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57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57C"/>
    <w:rPr>
      <w:strike w:val="0"/>
      <w:dstrike w:val="0"/>
      <w:color w:val="000000"/>
      <w:u w:val="none"/>
      <w:effect w:val="none"/>
    </w:rPr>
  </w:style>
  <w:style w:type="character" w:styleId="CommentReference">
    <w:name w:val="annotation reference"/>
    <w:basedOn w:val="DefaultParagraphFont"/>
    <w:uiPriority w:val="99"/>
    <w:semiHidden/>
    <w:unhideWhenUsed/>
    <w:rsid w:val="00B7257C"/>
    <w:rPr>
      <w:sz w:val="18"/>
      <w:szCs w:val="18"/>
    </w:rPr>
  </w:style>
  <w:style w:type="paragraph" w:styleId="CommentText">
    <w:name w:val="annotation text"/>
    <w:basedOn w:val="Normal"/>
    <w:link w:val="CommentTextChar"/>
    <w:uiPriority w:val="99"/>
    <w:unhideWhenUsed/>
    <w:rsid w:val="00B7257C"/>
    <w:pPr>
      <w:jc w:val="left"/>
    </w:pPr>
  </w:style>
  <w:style w:type="character" w:customStyle="1" w:styleId="CommentTextChar">
    <w:name w:val="Comment Text Char"/>
    <w:basedOn w:val="DefaultParagraphFont"/>
    <w:link w:val="CommentText"/>
    <w:uiPriority w:val="99"/>
    <w:rsid w:val="00B7257C"/>
  </w:style>
  <w:style w:type="paragraph" w:styleId="ListParagraph">
    <w:name w:val="List Paragraph"/>
    <w:basedOn w:val="Normal"/>
    <w:uiPriority w:val="34"/>
    <w:qFormat/>
    <w:rsid w:val="00B7257C"/>
    <w:pPr>
      <w:ind w:left="720"/>
      <w:contextualSpacing/>
    </w:pPr>
  </w:style>
  <w:style w:type="table" w:styleId="TableGrid">
    <w:name w:val="Table Grid"/>
    <w:basedOn w:val="TableNormal"/>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257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7257C"/>
    <w:rPr>
      <w:rFonts w:asciiTheme="majorHAnsi" w:eastAsiaTheme="majorEastAsia" w:hAnsiTheme="majorHAnsi" w:cstheme="majorBidi"/>
      <w:sz w:val="18"/>
      <w:szCs w:val="18"/>
    </w:rPr>
  </w:style>
  <w:style w:type="paragraph" w:styleId="CommentSubject">
    <w:name w:val="annotation subject"/>
    <w:basedOn w:val="CommentText"/>
    <w:next w:val="CommentText"/>
    <w:link w:val="CommentSubjectChar"/>
    <w:uiPriority w:val="99"/>
    <w:semiHidden/>
    <w:unhideWhenUsed/>
    <w:rsid w:val="0095196C"/>
    <w:pPr>
      <w:jc w:val="both"/>
    </w:pPr>
    <w:rPr>
      <w:b/>
      <w:bCs/>
      <w:sz w:val="20"/>
      <w:szCs w:val="20"/>
    </w:rPr>
  </w:style>
  <w:style w:type="character" w:customStyle="1" w:styleId="CommentSubjectChar">
    <w:name w:val="Comment Subject Char"/>
    <w:basedOn w:val="CommentTextChar"/>
    <w:link w:val="CommentSubject"/>
    <w:uiPriority w:val="99"/>
    <w:semiHidden/>
    <w:rsid w:val="0095196C"/>
    <w:rPr>
      <w:b/>
      <w:bCs/>
      <w:sz w:val="20"/>
      <w:szCs w:val="20"/>
    </w:rPr>
  </w:style>
  <w:style w:type="paragraph" w:styleId="Revision">
    <w:name w:val="Revision"/>
    <w:hidden/>
    <w:uiPriority w:val="99"/>
    <w:semiHidden/>
    <w:rsid w:val="0095196C"/>
  </w:style>
  <w:style w:type="paragraph" w:styleId="Header">
    <w:name w:val="header"/>
    <w:basedOn w:val="Normal"/>
    <w:link w:val="HeaderChar"/>
    <w:uiPriority w:val="99"/>
    <w:unhideWhenUsed/>
    <w:rsid w:val="00C523EE"/>
    <w:pPr>
      <w:tabs>
        <w:tab w:val="center" w:pos="4252"/>
        <w:tab w:val="right" w:pos="8504"/>
      </w:tabs>
      <w:snapToGrid w:val="0"/>
    </w:pPr>
  </w:style>
  <w:style w:type="character" w:customStyle="1" w:styleId="HeaderChar">
    <w:name w:val="Header Char"/>
    <w:basedOn w:val="DefaultParagraphFont"/>
    <w:link w:val="Header"/>
    <w:uiPriority w:val="99"/>
    <w:rsid w:val="00C523EE"/>
  </w:style>
  <w:style w:type="paragraph" w:styleId="Footer">
    <w:name w:val="footer"/>
    <w:basedOn w:val="Normal"/>
    <w:link w:val="FooterChar"/>
    <w:uiPriority w:val="99"/>
    <w:unhideWhenUsed/>
    <w:rsid w:val="00C523EE"/>
    <w:pPr>
      <w:tabs>
        <w:tab w:val="center" w:pos="4252"/>
        <w:tab w:val="right" w:pos="8504"/>
      </w:tabs>
      <w:snapToGrid w:val="0"/>
    </w:pPr>
  </w:style>
  <w:style w:type="character" w:customStyle="1" w:styleId="FooterChar">
    <w:name w:val="Footer Char"/>
    <w:basedOn w:val="DefaultParagraphFont"/>
    <w:link w:val="Footer"/>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29ABD-4409-4684-956C-D1F0A9159646}">
  <ds:schemaRefs>
    <ds:schemaRef ds:uri="http://schemas.microsoft.com/sharepoint/v3/contenttype/forms"/>
  </ds:schemaRefs>
</ds:datastoreItem>
</file>

<file path=customXml/itemProps2.xml><?xml version="1.0" encoding="utf-8"?>
<ds:datastoreItem xmlns:ds="http://schemas.openxmlformats.org/officeDocument/2006/customXml" ds:itemID="{8296EA93-C37E-4524-B46F-1B6E41698166}">
  <ds:schemaRefs>
    <ds:schemaRef ds:uri="68ab0b1c-4ae9-4be6-b449-c21d53d74874"/>
    <ds:schemaRef ds:uri="http://schemas.microsoft.com/office/2006/documentManagement/types"/>
    <ds:schemaRef ds:uri="http://purl.org/dc/elements/1.1/"/>
    <ds:schemaRef ds:uri="http://schemas.microsoft.com/office/2006/metadata/properties"/>
    <ds:schemaRef ds:uri="09876cab-198c-47e1-b70b-d301f64906d2"/>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C5631D1-6440-4826-835A-BA542FD2C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4349EEDF.dotm</Template>
  <TotalTime>0</TotalTime>
  <Pages>5</Pages>
  <Words>1224</Words>
  <Characters>6977</Characters>
  <Application>Microsoft Office Word</Application>
  <DocSecurity>0</DocSecurity>
  <Lines>58</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Girish Janday</cp:lastModifiedBy>
  <cp:revision>2</cp:revision>
  <dcterms:created xsi:type="dcterms:W3CDTF">2020-04-24T12:12:00Z</dcterms:created>
  <dcterms:modified xsi:type="dcterms:W3CDTF">2020-04-24T12:12:00Z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